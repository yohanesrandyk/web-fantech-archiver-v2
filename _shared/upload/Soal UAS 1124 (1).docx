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E165" w14:textId="41C045E0" w:rsidR="00B60027" w:rsidRPr="00E770DD" w:rsidRDefault="00E770DD" w:rsidP="00E770DD">
      <w:pPr>
        <w:jc w:val="both"/>
        <w:rPr>
          <w:rFonts w:ascii="Arial" w:hAnsi="Arial" w:cs="Arial"/>
          <w:b/>
          <w:bCs/>
          <w:lang w:val="id-ID"/>
        </w:rPr>
      </w:pPr>
      <w:r w:rsidRPr="00E770DD">
        <w:rPr>
          <w:rFonts w:ascii="Arial" w:hAnsi="Arial" w:cs="Arial"/>
          <w:b/>
          <w:bCs/>
          <w:lang w:val="id-ID"/>
        </w:rPr>
        <w:t xml:space="preserve">BUATKAN ANALISA MITIGASI RESIKO TERHADAP PERSIAPAN SAMPAI PELAKSANAAN PENGADAAN DENGAN MENGISI TIGA (3) KOLOM YANG ADA </w:t>
      </w:r>
    </w:p>
    <w:p w14:paraId="55BA8D0B" w14:textId="6DB97D98" w:rsidR="00E770DD" w:rsidRPr="00E770DD" w:rsidRDefault="00E770DD" w:rsidP="00E770DD">
      <w:pPr>
        <w:rPr>
          <w:lang w:val="id-ID"/>
        </w:rPr>
        <w:sectPr w:rsidR="00E770DD" w:rsidRPr="00E770DD" w:rsidSect="00B60027">
          <w:footerReference w:type="default" r:id="rId8"/>
          <w:headerReference w:type="first" r:id="rId9"/>
          <w:footerReference w:type="first" r:id="rId10"/>
          <w:pgSz w:w="12242" w:h="18711" w:code="140"/>
          <w:pgMar w:top="1531" w:right="1134" w:bottom="1418" w:left="1134" w:header="272" w:footer="567" w:gutter="0"/>
          <w:pgNumType w:start="1"/>
          <w:cols w:space="720"/>
          <w:titlePg/>
          <w:docGrid w:linePitch="360"/>
        </w:sectPr>
      </w:pPr>
    </w:p>
    <w:p w14:paraId="70C1D35B" w14:textId="77777777" w:rsidR="00B60027" w:rsidRPr="00F22E69" w:rsidRDefault="00B60027" w:rsidP="009A10E2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  <w:sectPr w:rsidR="00B60027" w:rsidRPr="00F22E69" w:rsidSect="00B054E1">
          <w:type w:val="continuous"/>
          <w:pgSz w:w="12242" w:h="18711" w:code="140"/>
          <w:pgMar w:top="1531" w:right="1134" w:bottom="1418" w:left="1134" w:header="272" w:footer="1077" w:gutter="0"/>
          <w:cols w:num="2" w:space="709"/>
          <w:titlePg/>
          <w:docGrid w:linePitch="360"/>
        </w:sectPr>
      </w:pPr>
    </w:p>
    <w:tbl>
      <w:tblPr>
        <w:tblW w:w="9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127"/>
        <w:gridCol w:w="2414"/>
        <w:gridCol w:w="2414"/>
        <w:gridCol w:w="2268"/>
        <w:gridCol w:w="7"/>
      </w:tblGrid>
      <w:tr w:rsidR="00E770DD" w:rsidRPr="00E770DD" w14:paraId="603563C4" w14:textId="77777777" w:rsidTr="00E770DD">
        <w:tc>
          <w:tcPr>
            <w:tcW w:w="708" w:type="dxa"/>
            <w:vMerge w:val="restart"/>
            <w:shd w:val="clear" w:color="auto" w:fill="A6A6A6"/>
            <w:vAlign w:val="center"/>
          </w:tcPr>
          <w:p w14:paraId="71543911" w14:textId="77777777" w:rsidR="00E770DD" w:rsidRPr="00E770DD" w:rsidRDefault="00E770DD" w:rsidP="0073094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127" w:type="dxa"/>
            <w:vMerge w:val="restart"/>
            <w:shd w:val="clear" w:color="auto" w:fill="A6A6A6"/>
            <w:vAlign w:val="center"/>
          </w:tcPr>
          <w:p w14:paraId="471E44C0" w14:textId="77777777" w:rsidR="00E770DD" w:rsidRPr="00E770DD" w:rsidRDefault="00E770DD" w:rsidP="00730947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b/>
                <w:sz w:val="24"/>
                <w:szCs w:val="24"/>
              </w:rPr>
              <w:t>KONDISI</w:t>
            </w:r>
          </w:p>
        </w:tc>
        <w:tc>
          <w:tcPr>
            <w:tcW w:w="2414" w:type="dxa"/>
            <w:vMerge w:val="restart"/>
            <w:shd w:val="clear" w:color="auto" w:fill="A6A6A6"/>
            <w:vAlign w:val="center"/>
          </w:tcPr>
          <w:p w14:paraId="6F405217" w14:textId="77777777" w:rsidR="00E770DD" w:rsidRPr="00E770DD" w:rsidRDefault="00E770DD" w:rsidP="00730947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b/>
                <w:sz w:val="24"/>
                <w:szCs w:val="24"/>
              </w:rPr>
              <w:t>RESIKO</w:t>
            </w:r>
          </w:p>
        </w:tc>
        <w:tc>
          <w:tcPr>
            <w:tcW w:w="4689" w:type="dxa"/>
            <w:gridSpan w:val="3"/>
            <w:shd w:val="clear" w:color="auto" w:fill="A6A6A6"/>
          </w:tcPr>
          <w:p w14:paraId="119A1C1E" w14:textId="77777777" w:rsidR="00E770DD" w:rsidRPr="00E770DD" w:rsidRDefault="00E770DD" w:rsidP="00730947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b/>
                <w:sz w:val="24"/>
                <w:szCs w:val="24"/>
              </w:rPr>
              <w:t>MITIGASI RESIKO</w:t>
            </w:r>
          </w:p>
        </w:tc>
      </w:tr>
      <w:tr w:rsidR="00E770DD" w:rsidRPr="00E770DD" w14:paraId="16B99B06" w14:textId="77777777" w:rsidTr="00E770DD">
        <w:trPr>
          <w:gridAfter w:val="1"/>
          <w:wAfter w:w="7" w:type="dxa"/>
          <w:trHeight w:val="375"/>
        </w:trPr>
        <w:tc>
          <w:tcPr>
            <w:tcW w:w="708" w:type="dxa"/>
            <w:vMerge/>
            <w:shd w:val="clear" w:color="auto" w:fill="A6A6A6"/>
            <w:vAlign w:val="center"/>
          </w:tcPr>
          <w:p w14:paraId="7B41513B" w14:textId="77777777" w:rsidR="00E770DD" w:rsidRPr="00E770DD" w:rsidRDefault="00E770DD" w:rsidP="00730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vMerge/>
            <w:shd w:val="clear" w:color="auto" w:fill="A6A6A6"/>
            <w:vAlign w:val="center"/>
          </w:tcPr>
          <w:p w14:paraId="13D64E61" w14:textId="77777777" w:rsidR="00E770DD" w:rsidRPr="00E770DD" w:rsidRDefault="00E770DD" w:rsidP="00730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14" w:type="dxa"/>
            <w:vMerge/>
            <w:shd w:val="clear" w:color="auto" w:fill="A6A6A6"/>
            <w:vAlign w:val="center"/>
          </w:tcPr>
          <w:p w14:paraId="1F89A227" w14:textId="77777777" w:rsidR="00E770DD" w:rsidRPr="00E770DD" w:rsidRDefault="00E770DD" w:rsidP="00730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14" w:type="dxa"/>
            <w:shd w:val="clear" w:color="auto" w:fill="A6A6A6"/>
          </w:tcPr>
          <w:p w14:paraId="7E1E6D82" w14:textId="77777777" w:rsidR="00E770DD" w:rsidRPr="00E770DD" w:rsidRDefault="00E770DD" w:rsidP="00730947">
            <w:pPr>
              <w:spacing w:before="60" w:after="6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b/>
                <w:sz w:val="24"/>
                <w:szCs w:val="24"/>
              </w:rPr>
              <w:t>PENCEGAHAN</w:t>
            </w:r>
          </w:p>
        </w:tc>
        <w:tc>
          <w:tcPr>
            <w:tcW w:w="2268" w:type="dxa"/>
            <w:shd w:val="clear" w:color="auto" w:fill="A6A6A6"/>
          </w:tcPr>
          <w:p w14:paraId="705C0F08" w14:textId="77777777" w:rsidR="00E770DD" w:rsidRPr="00E770DD" w:rsidRDefault="00E770DD" w:rsidP="0073094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b/>
                <w:sz w:val="24"/>
                <w:szCs w:val="24"/>
              </w:rPr>
              <w:t>MENGATASI MASALAH</w:t>
            </w:r>
          </w:p>
        </w:tc>
      </w:tr>
      <w:tr w:rsidR="00E770DD" w:rsidRPr="00E770DD" w14:paraId="662496EA" w14:textId="77777777" w:rsidTr="00E770DD">
        <w:trPr>
          <w:gridAfter w:val="1"/>
          <w:wAfter w:w="7" w:type="dxa"/>
          <w:trHeight w:val="1929"/>
        </w:trPr>
        <w:tc>
          <w:tcPr>
            <w:tcW w:w="708" w:type="dxa"/>
          </w:tcPr>
          <w:p w14:paraId="697CE50F" w14:textId="77777777" w:rsidR="00E770DD" w:rsidRPr="00E770DD" w:rsidRDefault="00E770DD" w:rsidP="007309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76C4CE8" w14:textId="77777777" w:rsidR="00E770DD" w:rsidRPr="00E770DD" w:rsidRDefault="00E770DD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Kualitas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Barang (Laptop) yang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memenuhi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Ketentuan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tentang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penggunaan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produk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dalam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negeri (TKDN dan BMP) di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atas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40% dan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Preferensi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harga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25%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dari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harga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terendah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CD6D6E" w:rsidRPr="00CD6D6E" w14:paraId="3C25FACC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538EF" w14:textId="77777777" w:rsidR="00CD6D6E" w:rsidRPr="00CD6D6E" w:rsidRDefault="00CD6D6E" w:rsidP="00CD6D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</w:pPr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>Barang tidak memenuhi standar kualitas atau tidak sesuai ketentuan TKDN dan preferensi harga.</w:t>
                  </w:r>
                </w:p>
              </w:tc>
            </w:tr>
          </w:tbl>
          <w:p w14:paraId="18133303" w14:textId="77777777" w:rsidR="00CD6D6E" w:rsidRPr="00CD6D6E" w:rsidRDefault="00CD6D6E" w:rsidP="00CD6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6"/>
              <w:rPr>
                <w:rFonts w:ascii="Arial" w:hAnsi="Arial" w:cs="Arial"/>
                <w:vanish/>
                <w:color w:val="000000"/>
                <w:sz w:val="24"/>
                <w:szCs w:val="24"/>
                <w:lang w:val="id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D6E" w:rsidRPr="00CD6D6E" w14:paraId="04D133A2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8B7D5" w14:textId="77777777" w:rsidR="00CD6D6E" w:rsidRPr="00CD6D6E" w:rsidRDefault="00CD6D6E" w:rsidP="00CD6D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176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10CF6608" w14:textId="77777777" w:rsidR="00E770DD" w:rsidRPr="00E770DD" w:rsidRDefault="00E770DD" w:rsidP="007309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6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</w:tcPr>
          <w:p w14:paraId="7F89FD38" w14:textId="3F6DAD4B" w:rsidR="00E770DD" w:rsidRPr="00E770DD" w:rsidRDefault="00CD6D6E" w:rsidP="00CD6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Melakukan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verifikasi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sertifikat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TKDN dan uji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mutu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barang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sebelum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penawaran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6BC45603" w14:textId="65298D31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Mengganti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barang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tidak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memenuhi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syarat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dengan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produk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sesuai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E770DD" w:rsidRPr="00E770DD" w14:paraId="4F8DDDAB" w14:textId="77777777" w:rsidTr="00E770DD">
        <w:trPr>
          <w:gridAfter w:val="1"/>
          <w:wAfter w:w="7" w:type="dxa"/>
        </w:trPr>
        <w:tc>
          <w:tcPr>
            <w:tcW w:w="708" w:type="dxa"/>
          </w:tcPr>
          <w:p w14:paraId="24BE8984" w14:textId="77777777" w:rsidR="00E770DD" w:rsidRPr="00E770DD" w:rsidRDefault="00E770DD" w:rsidP="007309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3CAE661E" w14:textId="77777777" w:rsidR="00E770DD" w:rsidRPr="00E770DD" w:rsidRDefault="00E770DD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Ketersediaan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Barang (Laptop) yang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memenuhi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Ketentuan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tentang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penggunaan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produk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dalam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negeri (TKDN dan BMP) di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atas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40% dan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Preferensi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harga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25%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dari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harga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terendah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9906C96" w14:textId="77777777" w:rsidR="00E770DD" w:rsidRPr="00E770DD" w:rsidRDefault="00E770DD" w:rsidP="00E770D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179" w:hanging="21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color w:val="000000"/>
                <w:sz w:val="24"/>
                <w:szCs w:val="24"/>
              </w:rPr>
              <w:t>Laptop Chromebook =74.715</w:t>
            </w:r>
          </w:p>
          <w:p w14:paraId="04A26840" w14:textId="77777777" w:rsidR="00E770DD" w:rsidRPr="00E770DD" w:rsidRDefault="00E770DD" w:rsidP="00E770D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179" w:hanging="21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770DD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Proyektror</w:t>
            </w:r>
            <w:proofErr w:type="spellEnd"/>
            <w:r w:rsidRPr="00E770D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 4.981</w:t>
            </w:r>
          </w:p>
          <w:p w14:paraId="658603BD" w14:textId="77777777" w:rsidR="00E770DD" w:rsidRPr="00E770DD" w:rsidRDefault="00E770DD" w:rsidP="00E770D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179" w:hanging="218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color w:val="000000"/>
                <w:sz w:val="24"/>
                <w:szCs w:val="24"/>
              </w:rPr>
              <w:t>Wireless Router = 4981</w:t>
            </w:r>
          </w:p>
          <w:p w14:paraId="7BAFD8C7" w14:textId="1EFC6324" w:rsidR="00E770DD" w:rsidRPr="00E770DD" w:rsidRDefault="00E770DD" w:rsidP="00730947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179" w:hanging="218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770DD">
              <w:rPr>
                <w:rFonts w:ascii="Arial" w:eastAsia="Arial" w:hAnsi="Arial" w:cs="Arial"/>
                <w:color w:val="000000"/>
                <w:sz w:val="24"/>
                <w:szCs w:val="24"/>
              </w:rPr>
              <w:t>Konektor</w:t>
            </w:r>
            <w:proofErr w:type="spellEnd"/>
            <w:r w:rsidRPr="00E770D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= 4.981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CD6D6E" w:rsidRPr="00CD6D6E" w14:paraId="3288E461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1766C" w14:textId="77777777" w:rsidR="00CD6D6E" w:rsidRPr="00CD6D6E" w:rsidRDefault="00CD6D6E" w:rsidP="00CD6D6E">
                  <w:pPr>
                    <w:rPr>
                      <w:rFonts w:ascii="Arial" w:eastAsia="Arial" w:hAnsi="Arial" w:cs="Arial"/>
                      <w:sz w:val="24"/>
                      <w:szCs w:val="24"/>
                      <w:lang w:val="id-ID"/>
                    </w:rPr>
                  </w:pPr>
                  <w:r w:rsidRPr="00CD6D6E">
                    <w:rPr>
                      <w:rFonts w:ascii="Arial" w:eastAsia="Arial" w:hAnsi="Arial" w:cs="Arial"/>
                      <w:sz w:val="24"/>
                      <w:szCs w:val="24"/>
                      <w:lang w:val="id-ID"/>
                    </w:rPr>
                    <w:lastRenderedPageBreak/>
                    <w:t>Barang tidak tersedia dalam jumlah atau waktu yang dibutuhkan.</w:t>
                  </w:r>
                </w:p>
              </w:tc>
            </w:tr>
          </w:tbl>
          <w:p w14:paraId="48AE1A3B" w14:textId="77777777" w:rsidR="00CD6D6E" w:rsidRPr="00CD6D6E" w:rsidRDefault="00CD6D6E" w:rsidP="00CD6D6E">
            <w:pPr>
              <w:ind w:left="176" w:hanging="223"/>
              <w:rPr>
                <w:rFonts w:ascii="Arial" w:eastAsia="Arial" w:hAnsi="Arial" w:cs="Arial"/>
                <w:vanish/>
                <w:sz w:val="24"/>
                <w:szCs w:val="24"/>
                <w:lang w:val="id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D6E" w:rsidRPr="00CD6D6E" w14:paraId="294E4FAC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311DBA" w14:textId="77777777" w:rsidR="00CD6D6E" w:rsidRPr="00CD6D6E" w:rsidRDefault="00CD6D6E" w:rsidP="00CD6D6E">
                  <w:pPr>
                    <w:ind w:left="176" w:hanging="223"/>
                    <w:rPr>
                      <w:rFonts w:ascii="Arial" w:eastAsia="Arial" w:hAnsi="Arial" w:cs="Arial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241C40AF" w14:textId="77777777" w:rsidR="00E770DD" w:rsidRPr="00E770DD" w:rsidRDefault="00E770DD" w:rsidP="00730947">
            <w:pPr>
              <w:ind w:left="176" w:hanging="22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4" w:type="dxa"/>
          </w:tcPr>
          <w:p w14:paraId="6AEA2CBF" w14:textId="26C047B3" w:rsidR="00E770DD" w:rsidRPr="00E770DD" w:rsidRDefault="00CD6D6E" w:rsidP="00CD6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Memastikan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stok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barang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vendor yang </w:t>
            </w: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terdaftar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aplikasi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>katalog</w:t>
            </w:r>
            <w:proofErr w:type="spellEnd"/>
            <w:r w:rsidRPr="00CD6D6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LKPP.</w:t>
            </w:r>
          </w:p>
        </w:tc>
        <w:tc>
          <w:tcPr>
            <w:tcW w:w="2268" w:type="dxa"/>
          </w:tcPr>
          <w:p w14:paraId="34C39DEA" w14:textId="02652BF3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Menyusun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alternatif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vendor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produk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setara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sesuai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regulasi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E770DD" w:rsidRPr="00E770DD" w14:paraId="128EFAB9" w14:textId="77777777" w:rsidTr="00E770DD">
        <w:trPr>
          <w:gridAfter w:val="1"/>
          <w:wAfter w:w="7" w:type="dxa"/>
        </w:trPr>
        <w:tc>
          <w:tcPr>
            <w:tcW w:w="708" w:type="dxa"/>
          </w:tcPr>
          <w:p w14:paraId="107DC3CA" w14:textId="77777777" w:rsidR="00E770DD" w:rsidRPr="00E770DD" w:rsidRDefault="00E770DD" w:rsidP="007309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3CCC79E" w14:textId="77777777" w:rsidR="00E770DD" w:rsidRPr="00E770DD" w:rsidRDefault="00E770DD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Laptop Chromebook yang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memenuhi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TKDN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harus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termasuk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CDM yang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sudah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teraktivasi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Pr="00E770DD">
              <w:rPr>
                <w:rFonts w:ascii="Arial" w:eastAsia="Arial" w:hAnsi="Arial" w:cs="Arial"/>
                <w:i/>
                <w:sz w:val="24"/>
                <w:szCs w:val="24"/>
              </w:rPr>
              <w:t>enrollment</w:t>
            </w:r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dari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Google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sebelum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dikirim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ke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sekolah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penerima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CD6D6E" w:rsidRPr="00CD6D6E" w14:paraId="0D7B4D31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ABF58" w14:textId="77777777" w:rsidR="00CD6D6E" w:rsidRPr="00CD6D6E" w:rsidRDefault="00CD6D6E" w:rsidP="00CD6D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</w:pPr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 xml:space="preserve">CDM tidak </w:t>
                  </w:r>
                  <w:proofErr w:type="spellStart"/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>diaktivasi</w:t>
                  </w:r>
                  <w:proofErr w:type="spellEnd"/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 xml:space="preserve"> atau terjadi keterlambatan </w:t>
                  </w:r>
                  <w:proofErr w:type="spellStart"/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>aktivasi</w:t>
                  </w:r>
                  <w:proofErr w:type="spellEnd"/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>, sehingga barang tidak dapat langsung digunakan.</w:t>
                  </w:r>
                </w:p>
              </w:tc>
            </w:tr>
          </w:tbl>
          <w:p w14:paraId="4E4D0972" w14:textId="77777777" w:rsidR="00CD6D6E" w:rsidRPr="00CD6D6E" w:rsidRDefault="00CD6D6E" w:rsidP="00CD6D6E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6" w:hanging="223"/>
              <w:rPr>
                <w:rFonts w:ascii="Arial" w:hAnsi="Arial" w:cs="Arial"/>
                <w:vanish/>
                <w:color w:val="000000"/>
                <w:sz w:val="24"/>
                <w:szCs w:val="24"/>
                <w:lang w:val="id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D6E" w:rsidRPr="00CD6D6E" w14:paraId="7968DE13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0408A" w14:textId="77777777" w:rsidR="00CD6D6E" w:rsidRPr="00CD6D6E" w:rsidRDefault="00CD6D6E" w:rsidP="00CD6D6E">
                  <w:pPr>
                    <w:numPr>
                      <w:ilvl w:val="0"/>
                      <w:numId w:val="5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176" w:hanging="223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2212CAD2" w14:textId="77777777" w:rsidR="00E770DD" w:rsidRPr="00E770DD" w:rsidRDefault="00E770DD" w:rsidP="00E770D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6" w:hanging="223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</w:tcPr>
          <w:p w14:paraId="45FBACA3" w14:textId="6C315EF2" w:rsidR="00E770DD" w:rsidRPr="00E770DD" w:rsidRDefault="00CD6D6E" w:rsidP="00CD6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Meminta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bukti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aktivasi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CDM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dari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vendor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sebelum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pengiriman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631AB497" w14:textId="49068A50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Koordinasi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langsung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dengan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Google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untuk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aktivasi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pasca-pengiriman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E770DD" w:rsidRPr="00E770DD" w14:paraId="6B822165" w14:textId="77777777" w:rsidTr="00E770DD">
        <w:trPr>
          <w:gridAfter w:val="1"/>
          <w:wAfter w:w="7" w:type="dxa"/>
        </w:trPr>
        <w:tc>
          <w:tcPr>
            <w:tcW w:w="708" w:type="dxa"/>
          </w:tcPr>
          <w:p w14:paraId="123533F9" w14:textId="77777777" w:rsidR="00E770DD" w:rsidRPr="00E770DD" w:rsidRDefault="00E770DD" w:rsidP="007309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E1783BE" w14:textId="77777777" w:rsidR="00E770DD" w:rsidRPr="00E770DD" w:rsidRDefault="00E770DD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Prosedur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Pengadaan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6D6E" w:rsidRPr="00CD6D6E" w14:paraId="5D7F95C2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8966C" w14:textId="77777777" w:rsidR="00CD6D6E" w:rsidRPr="00CD6D6E" w:rsidRDefault="00CD6D6E" w:rsidP="00CD6D6E">
                  <w:pPr>
                    <w:numPr>
                      <w:ilvl w:val="0"/>
                      <w:numId w:val="5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176" w:hanging="223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</w:pPr>
                </w:p>
              </w:tc>
            </w:tr>
          </w:tbl>
          <w:p w14:paraId="02A11C3B" w14:textId="77777777" w:rsidR="00CD6D6E" w:rsidRPr="00CD6D6E" w:rsidRDefault="00CD6D6E" w:rsidP="00CD6D6E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6" w:hanging="223"/>
              <w:rPr>
                <w:rFonts w:ascii="Arial" w:hAnsi="Arial" w:cs="Arial"/>
                <w:vanish/>
                <w:color w:val="000000"/>
                <w:sz w:val="24"/>
                <w:szCs w:val="24"/>
                <w:lang w:val="id-ID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CD6D6E" w:rsidRPr="00CD6D6E" w14:paraId="0A481EB8" w14:textId="77777777" w:rsidTr="00CD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4B45C" w14:textId="77777777" w:rsidR="00CD6D6E" w:rsidRPr="00CD6D6E" w:rsidRDefault="00CD6D6E" w:rsidP="00CD6D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</w:pPr>
                  <w:r w:rsidRPr="00CD6D6E">
                    <w:rPr>
                      <w:rFonts w:ascii="Arial" w:hAnsi="Arial" w:cs="Arial"/>
                      <w:color w:val="000000"/>
                      <w:sz w:val="24"/>
                      <w:szCs w:val="24"/>
                      <w:lang w:val="id-ID"/>
                    </w:rPr>
                    <w:t>Prosedur tidak dipatuhi sehingga proses pengadaan menjadi tidak sesuai aturan atau tertunda.</w:t>
                  </w:r>
                </w:p>
              </w:tc>
            </w:tr>
          </w:tbl>
          <w:p w14:paraId="0725D0EA" w14:textId="77777777" w:rsidR="00E770DD" w:rsidRPr="00E770DD" w:rsidRDefault="00E770DD" w:rsidP="00E770DD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6" w:hanging="223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</w:tcPr>
          <w:p w14:paraId="50CC6006" w14:textId="5B8733FA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Membuat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jadwal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pengadaan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terperinci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pelatihan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untuk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tim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pengadaan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4B8C96CD" w14:textId="0204F1E3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Mengulang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proses yang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tidak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sesuai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dengan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konsultasi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ke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tim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auditor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regulator.</w:t>
            </w:r>
          </w:p>
        </w:tc>
      </w:tr>
      <w:tr w:rsidR="00E770DD" w:rsidRPr="00E770DD" w14:paraId="4160C237" w14:textId="77777777" w:rsidTr="00E770DD">
        <w:trPr>
          <w:gridAfter w:val="1"/>
          <w:wAfter w:w="7" w:type="dxa"/>
        </w:trPr>
        <w:tc>
          <w:tcPr>
            <w:tcW w:w="708" w:type="dxa"/>
          </w:tcPr>
          <w:p w14:paraId="7A48013F" w14:textId="77777777" w:rsidR="00E770DD" w:rsidRPr="00E770DD" w:rsidRDefault="00E770DD" w:rsidP="0073094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3764BAE9" w14:textId="77777777" w:rsidR="00E770DD" w:rsidRPr="00E770DD" w:rsidRDefault="00E770DD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Harga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satuan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14" w:type="dxa"/>
          </w:tcPr>
          <w:p w14:paraId="2E633B36" w14:textId="233BC386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Anggaran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melebihi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batas yang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telah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ditetapkan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terjadi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perhitungan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biaya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14" w:type="dxa"/>
          </w:tcPr>
          <w:p w14:paraId="2FE353CB" w14:textId="522D3A94" w:rsidR="00E770DD" w:rsidRPr="00E770DD" w:rsidRDefault="00CD6D6E" w:rsidP="00CD6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Melakukan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validasi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harga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katalog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LKPP dan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perbandingan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biaya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3F127008" w14:textId="6E34645B" w:rsidR="00E770DD" w:rsidRPr="00E770DD" w:rsidRDefault="00CD6D6E" w:rsidP="0073094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Negosiasi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ulang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mencari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opsi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alternatif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A02F02" w:rsidRPr="00E770DD" w14:paraId="03C6722D" w14:textId="77777777" w:rsidTr="00E770DD">
        <w:trPr>
          <w:gridAfter w:val="1"/>
          <w:wAfter w:w="7" w:type="dxa"/>
        </w:trPr>
        <w:tc>
          <w:tcPr>
            <w:tcW w:w="708" w:type="dxa"/>
          </w:tcPr>
          <w:p w14:paraId="3807939E" w14:textId="77777777" w:rsidR="00A02F02" w:rsidRPr="00E770DD" w:rsidRDefault="00A02F02" w:rsidP="00A02F0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770DD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5B6F3DC" w14:textId="77777777" w:rsidR="00A02F02" w:rsidRPr="00E770DD" w:rsidRDefault="00A02F02" w:rsidP="00A02F0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Ongkos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Kirim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dalam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aplikasi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katalog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LKPP </w:t>
            </w:r>
            <w:proofErr w:type="spellStart"/>
            <w:r w:rsidRPr="00E770DD">
              <w:rPr>
                <w:rFonts w:ascii="Arial" w:eastAsia="Arial" w:hAnsi="Arial" w:cs="Arial"/>
                <w:sz w:val="24"/>
                <w:szCs w:val="24"/>
              </w:rPr>
              <w:t>adalah</w:t>
            </w:r>
            <w:proofErr w:type="spellEnd"/>
            <w:r w:rsidRPr="00E770D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E770DD">
              <w:rPr>
                <w:rFonts w:ascii="Arial" w:eastAsia="Arial" w:hAnsi="Arial" w:cs="Arial"/>
                <w:i/>
                <w:sz w:val="24"/>
                <w:szCs w:val="24"/>
              </w:rPr>
              <w:t>at cost</w:t>
            </w:r>
          </w:p>
        </w:tc>
        <w:tc>
          <w:tcPr>
            <w:tcW w:w="2414" w:type="dxa"/>
          </w:tcPr>
          <w:p w14:paraId="26B60222" w14:textId="46B1F97C" w:rsidR="00A02F02" w:rsidRPr="00E770DD" w:rsidRDefault="00A02F02" w:rsidP="00A02F0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Anggaran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melebihi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batas yang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telah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ditetapkan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terjadi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perhitungan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biaya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14" w:type="dxa"/>
          </w:tcPr>
          <w:p w14:paraId="2F7CA992" w14:textId="62C54817" w:rsidR="00A02F02" w:rsidRPr="00E770DD" w:rsidRDefault="00A02F02" w:rsidP="00A02F0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Melakukan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validasi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harga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katalog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LKPP dan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perbandingan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biaya</w:t>
            </w:r>
            <w:proofErr w:type="spellEnd"/>
            <w:r w:rsidRPr="00CD6D6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C8209FF" w14:textId="060AFA63" w:rsidR="00A02F02" w:rsidRPr="00E770DD" w:rsidRDefault="00A02F02" w:rsidP="00A02F0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Negosiasi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ulang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atau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mencari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opsi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D6D6E">
              <w:rPr>
                <w:rFonts w:ascii="Arial" w:eastAsia="Arial" w:hAnsi="Arial" w:cs="Arial"/>
                <w:sz w:val="24"/>
                <w:szCs w:val="24"/>
              </w:rPr>
              <w:t>alternatif</w:t>
            </w:r>
            <w:proofErr w:type="spellEnd"/>
            <w:r w:rsidRPr="00CD6D6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281600A" w14:textId="77777777" w:rsidR="00B60027" w:rsidRPr="001C5F1A" w:rsidRDefault="00B60027" w:rsidP="003D07E6">
      <w:pPr>
        <w:tabs>
          <w:tab w:val="left" w:pos="6060"/>
          <w:tab w:val="left" w:pos="8907"/>
        </w:tabs>
        <w:jc w:val="center"/>
        <w:rPr>
          <w:rFonts w:ascii="BankGothic Md BT" w:hAnsi="BankGothic Md BT"/>
          <w:b/>
          <w:sz w:val="24"/>
          <w:szCs w:val="24"/>
          <w:lang w:val="id-ID"/>
        </w:rPr>
      </w:pPr>
    </w:p>
    <w:sectPr w:rsidR="00B60027" w:rsidRPr="001C5F1A" w:rsidSect="00B60027">
      <w:footerReference w:type="default" r:id="rId11"/>
      <w:type w:val="continuous"/>
      <w:pgSz w:w="12242" w:h="18711" w:code="140"/>
      <w:pgMar w:top="1531" w:right="1134" w:bottom="1418" w:left="1134" w:header="272" w:footer="107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A54A2" w14:textId="77777777" w:rsidR="003C6B44" w:rsidRDefault="003C6B44" w:rsidP="00FC773C">
      <w:pPr>
        <w:spacing w:after="0" w:line="240" w:lineRule="auto"/>
      </w:pPr>
      <w:r>
        <w:separator/>
      </w:r>
    </w:p>
  </w:endnote>
  <w:endnote w:type="continuationSeparator" w:id="0">
    <w:p w14:paraId="7518667C" w14:textId="77777777" w:rsidR="003C6B44" w:rsidRDefault="003C6B44" w:rsidP="00FC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5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81"/>
      <w:gridCol w:w="3402"/>
      <w:gridCol w:w="3402"/>
    </w:tblGrid>
    <w:tr w:rsidR="00B60027" w:rsidRPr="00B60027" w14:paraId="6343CCFB" w14:textId="77777777" w:rsidTr="00B60027">
      <w:tc>
        <w:tcPr>
          <w:tcW w:w="3681" w:type="dxa"/>
        </w:tcPr>
        <w:p w14:paraId="39743863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</w:rPr>
          </w:pPr>
          <w:r w:rsidRPr="00B60027">
            <w:rPr>
              <w:rFonts w:ascii="Arial" w:hAnsi="Arial" w:cs="Arial"/>
              <w:lang w:val="id-ID"/>
            </w:rPr>
            <w:t xml:space="preserve">Validasi </w:t>
          </w:r>
          <w:proofErr w:type="spellStart"/>
          <w:r w:rsidRPr="00B60027">
            <w:rPr>
              <w:rFonts w:ascii="Arial" w:hAnsi="Arial" w:cs="Arial"/>
            </w:rPr>
            <w:t>Ketua</w:t>
          </w:r>
          <w:proofErr w:type="spellEnd"/>
          <w:r w:rsidRPr="00B60027">
            <w:rPr>
              <w:rFonts w:ascii="Arial" w:hAnsi="Arial" w:cs="Arial"/>
            </w:rPr>
            <w:t xml:space="preserve"> Program Studi  / Dosen </w:t>
          </w:r>
          <w:proofErr w:type="spellStart"/>
          <w:r w:rsidRPr="00B60027">
            <w:rPr>
              <w:rFonts w:ascii="Arial" w:hAnsi="Arial" w:cs="Arial"/>
            </w:rPr>
            <w:t>Koordinator</w:t>
          </w:r>
          <w:proofErr w:type="spellEnd"/>
        </w:p>
      </w:tc>
      <w:tc>
        <w:tcPr>
          <w:tcW w:w="3402" w:type="dxa"/>
        </w:tcPr>
        <w:p w14:paraId="3AA3F66C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  <w:r w:rsidRPr="00B60027">
            <w:rPr>
              <w:rFonts w:ascii="Arial" w:hAnsi="Arial" w:cs="Arial"/>
              <w:lang w:val="id-ID"/>
            </w:rPr>
            <w:t>Tanggal</w:t>
          </w:r>
        </w:p>
      </w:tc>
      <w:tc>
        <w:tcPr>
          <w:tcW w:w="3402" w:type="dxa"/>
        </w:tcPr>
        <w:p w14:paraId="3F315983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  <w:r w:rsidRPr="00B60027">
            <w:rPr>
              <w:rFonts w:ascii="Arial" w:hAnsi="Arial" w:cs="Arial"/>
              <w:lang w:val="id-ID"/>
            </w:rPr>
            <w:t>Jam</w:t>
          </w:r>
        </w:p>
      </w:tc>
    </w:tr>
    <w:tr w:rsidR="00B60027" w:rsidRPr="00B60027" w14:paraId="4A373BE2" w14:textId="77777777" w:rsidTr="00B60027">
      <w:tc>
        <w:tcPr>
          <w:tcW w:w="3681" w:type="dxa"/>
        </w:tcPr>
        <w:p w14:paraId="3B1BA395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</w:p>
        <w:p w14:paraId="2E5F6246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</w:p>
        <w:p w14:paraId="1C49D46C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</w:p>
      </w:tc>
      <w:tc>
        <w:tcPr>
          <w:tcW w:w="3402" w:type="dxa"/>
        </w:tcPr>
        <w:p w14:paraId="57670787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</w:p>
      </w:tc>
      <w:tc>
        <w:tcPr>
          <w:tcW w:w="3402" w:type="dxa"/>
        </w:tcPr>
        <w:p w14:paraId="2698AD25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</w:p>
      </w:tc>
    </w:tr>
    <w:tr w:rsidR="00B60027" w:rsidRPr="00B60027" w14:paraId="3DB7AC85" w14:textId="77777777" w:rsidTr="00B60027">
      <w:tc>
        <w:tcPr>
          <w:tcW w:w="3681" w:type="dxa"/>
        </w:tcPr>
        <w:p w14:paraId="440125F7" w14:textId="77777777" w:rsidR="00B60027" w:rsidRPr="00B60027" w:rsidRDefault="00B60027" w:rsidP="00B60027">
          <w:pPr>
            <w:pStyle w:val="Footer"/>
            <w:tabs>
              <w:tab w:val="center" w:pos="1418"/>
            </w:tabs>
            <w:jc w:val="center"/>
            <w:rPr>
              <w:rFonts w:ascii="Arial" w:hAnsi="Arial" w:cs="Arial"/>
              <w:lang w:val="id-ID"/>
            </w:rPr>
          </w:pPr>
          <w:r w:rsidRPr="00B60027">
            <w:rPr>
              <w:rFonts w:ascii="Arial" w:hAnsi="Arial" w:cs="Arial"/>
              <w:lang w:val="id-ID"/>
            </w:rPr>
            <w:t>Acuan Soal</w:t>
          </w:r>
        </w:p>
      </w:tc>
      <w:tc>
        <w:tcPr>
          <w:tcW w:w="6804" w:type="dxa"/>
          <w:gridSpan w:val="2"/>
          <w:vAlign w:val="center"/>
        </w:tcPr>
        <w:p w14:paraId="7B1A5EE7" w14:textId="77777777" w:rsidR="00B60027" w:rsidRPr="00B60027" w:rsidRDefault="00F03E6D" w:rsidP="00F03E6D">
          <w:pPr>
            <w:pStyle w:val="Footer"/>
            <w:tabs>
              <w:tab w:val="center" w:pos="1418"/>
            </w:tabs>
            <w:rPr>
              <w:rFonts w:ascii="Arial" w:hAnsi="Arial" w:cs="Arial"/>
              <w:color w:val="000000"/>
              <w:lang w:val="id-ID"/>
            </w:rPr>
          </w:pPr>
          <w:r>
            <w:rPr>
              <w:rFonts w:ascii="Arial" w:hAnsi="Arial" w:cs="Arial"/>
              <w:color w:val="000000"/>
              <w:lang w:val="id-ID"/>
            </w:rPr>
            <w:t>(1)</w:t>
          </w:r>
          <w:r w:rsidR="00B60027" w:rsidRPr="00B60027">
            <w:rPr>
              <w:rFonts w:ascii="Arial" w:hAnsi="Arial" w:cs="Arial"/>
              <w:color w:val="000000"/>
              <w:lang w:val="id-ID"/>
            </w:rPr>
            <w:t xml:space="preserve">SAP  (2)Pustaka (3)Pertemuan  Kuliah </w:t>
          </w:r>
          <w:r>
            <w:rPr>
              <w:rFonts w:ascii="Arial" w:hAnsi="Arial" w:cs="Arial"/>
              <w:color w:val="000000"/>
              <w:lang w:val="id-ID"/>
            </w:rPr>
            <w:t xml:space="preserve"> </w:t>
          </w:r>
          <w:r w:rsidR="00B60027" w:rsidRPr="00B60027">
            <w:rPr>
              <w:rFonts w:ascii="Arial" w:hAnsi="Arial" w:cs="Arial"/>
              <w:color w:val="000000"/>
              <w:lang w:val="id-ID"/>
            </w:rPr>
            <w:t xml:space="preserve">(4)ISO </w:t>
          </w:r>
        </w:p>
      </w:tc>
    </w:tr>
  </w:tbl>
  <w:p w14:paraId="4A6233AC" w14:textId="77777777" w:rsidR="00B60027" w:rsidRPr="005964D5" w:rsidRDefault="00B60027" w:rsidP="00F22E69">
    <w:pPr>
      <w:pStyle w:val="Footer"/>
      <w:tabs>
        <w:tab w:val="center" w:pos="1418"/>
      </w:tabs>
    </w:pPr>
  </w:p>
  <w:p w14:paraId="346520A8" w14:textId="77777777" w:rsidR="00B60027" w:rsidRPr="00FA3F56" w:rsidRDefault="00B60027" w:rsidP="00E41635">
    <w:pPr>
      <w:pStyle w:val="Footer"/>
      <w:pBdr>
        <w:top w:val="single" w:sz="4" w:space="1" w:color="D9D9D9"/>
      </w:pBdr>
      <w:tabs>
        <w:tab w:val="clear" w:pos="9360"/>
        <w:tab w:val="right" w:pos="9923"/>
      </w:tabs>
      <w:spacing w:line="360" w:lineRule="auto"/>
      <w:rPr>
        <w:rFonts w:ascii="Arial" w:hAnsi="Arial" w:cs="Arial"/>
        <w:b/>
        <w:bCs/>
      </w:rPr>
    </w:pPr>
    <w:r w:rsidRPr="00FA3F56">
      <w:rPr>
        <w:rFonts w:ascii="Arial" w:hAnsi="Arial" w:cs="Arial"/>
        <w:color w:val="7F7F7F"/>
        <w:spacing w:val="60"/>
        <w:lang w:val="id-ID"/>
      </w:rPr>
      <w:t>Soal ini Bersifat Rahasia “Harus Dikembalikan” | FTI- UBL</w:t>
    </w:r>
    <w:r w:rsidRPr="00FA3F56">
      <w:rPr>
        <w:rFonts w:ascii="Arial" w:hAnsi="Arial" w:cs="Arial"/>
        <w:color w:val="7F7F7F"/>
        <w:spacing w:val="60"/>
        <w:lang w:val="id-ID"/>
      </w:rPr>
      <w:tab/>
    </w:r>
    <w:r w:rsidRPr="00FA3F56">
      <w:rPr>
        <w:rFonts w:ascii="Arial" w:hAnsi="Arial" w:cs="Arial"/>
        <w:spacing w:val="60"/>
        <w:lang w:val="id-ID"/>
      </w:rPr>
      <w:t>|</w:t>
    </w:r>
    <w:r w:rsidRPr="00FA3F56">
      <w:rPr>
        <w:rFonts w:ascii="Arial" w:hAnsi="Arial" w:cs="Arial"/>
        <w:spacing w:val="60"/>
        <w:lang w:val="id-ID"/>
      </w:rPr>
      <w:fldChar w:fldCharType="begin"/>
    </w:r>
    <w:r w:rsidRPr="00FA3F56">
      <w:rPr>
        <w:rFonts w:ascii="Arial" w:hAnsi="Arial" w:cs="Arial"/>
        <w:spacing w:val="60"/>
        <w:lang w:val="id-ID"/>
      </w:rPr>
      <w:instrText xml:space="preserve"> PAGE   \* MERGEFORMAT </w:instrText>
    </w:r>
    <w:r w:rsidRPr="00FA3F56">
      <w:rPr>
        <w:rFonts w:ascii="Arial" w:hAnsi="Arial" w:cs="Arial"/>
        <w:spacing w:val="60"/>
        <w:lang w:val="id-ID"/>
      </w:rPr>
      <w:fldChar w:fldCharType="separate"/>
    </w:r>
    <w:r w:rsidR="00F03E6D" w:rsidRPr="00F03E6D">
      <w:rPr>
        <w:rFonts w:ascii="Arial" w:hAnsi="Arial" w:cs="Arial"/>
        <w:b/>
        <w:bCs/>
        <w:noProof/>
        <w:spacing w:val="60"/>
        <w:lang w:val="id-ID"/>
      </w:rPr>
      <w:t>3</w:t>
    </w:r>
    <w:r w:rsidRPr="00FA3F56">
      <w:rPr>
        <w:rFonts w:ascii="Arial" w:hAnsi="Arial" w:cs="Arial"/>
        <w:b/>
        <w:bCs/>
        <w:noProof/>
        <w:spacing w:val="60"/>
        <w:lang w:val="id-ID"/>
      </w:rPr>
      <w:fldChar w:fldCharType="end"/>
    </w:r>
  </w:p>
  <w:p w14:paraId="26A29856" w14:textId="77777777" w:rsidR="00B60027" w:rsidRDefault="00B60027" w:rsidP="00F22E69">
    <w:pPr>
      <w:pStyle w:val="Footer"/>
      <w:tabs>
        <w:tab w:val="left" w:pos="4373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A2818" w14:textId="280F662D" w:rsidR="00B60027" w:rsidRPr="00FA3F56" w:rsidRDefault="00B60027" w:rsidP="00DA5AE5">
    <w:pPr>
      <w:pStyle w:val="Footer"/>
      <w:pBdr>
        <w:top w:val="single" w:sz="4" w:space="1" w:color="D9D9D9"/>
      </w:pBdr>
      <w:tabs>
        <w:tab w:val="clear" w:pos="9360"/>
        <w:tab w:val="right" w:pos="9923"/>
      </w:tabs>
      <w:spacing w:line="360" w:lineRule="auto"/>
      <w:rPr>
        <w:rFonts w:ascii="Arial" w:hAnsi="Arial" w:cs="Arial"/>
        <w:b/>
        <w:bCs/>
      </w:rPr>
    </w:pPr>
    <w:r w:rsidRPr="00FA3F56">
      <w:rPr>
        <w:rFonts w:ascii="Arial" w:hAnsi="Arial" w:cs="Arial"/>
        <w:color w:val="7F7F7F"/>
        <w:spacing w:val="60"/>
        <w:lang w:val="id-ID"/>
      </w:rPr>
      <w:t>Soal ini Bersifat Rahasia “Harus Dikembalikan” | FTI- UBL</w:t>
    </w:r>
    <w:r w:rsidRPr="00FA3F56">
      <w:rPr>
        <w:rFonts w:ascii="Arial" w:hAnsi="Arial" w:cs="Arial"/>
        <w:color w:val="7F7F7F"/>
        <w:spacing w:val="60"/>
        <w:lang w:val="id-ID"/>
      </w:rPr>
      <w:tab/>
    </w:r>
    <w:r w:rsidRPr="00FA3F56">
      <w:rPr>
        <w:rFonts w:ascii="Arial" w:hAnsi="Arial" w:cs="Arial"/>
        <w:spacing w:val="60"/>
        <w:lang w:val="id-ID"/>
      </w:rPr>
      <w:t>|</w:t>
    </w:r>
    <w:r w:rsidRPr="00FA3F56">
      <w:rPr>
        <w:rFonts w:ascii="Arial" w:hAnsi="Arial" w:cs="Arial"/>
        <w:spacing w:val="60"/>
        <w:lang w:val="id-ID"/>
      </w:rPr>
      <w:fldChar w:fldCharType="begin"/>
    </w:r>
    <w:r w:rsidRPr="00FA3F56">
      <w:rPr>
        <w:rFonts w:ascii="Arial" w:hAnsi="Arial" w:cs="Arial"/>
        <w:spacing w:val="60"/>
        <w:lang w:val="id-ID"/>
      </w:rPr>
      <w:instrText xml:space="preserve"> PAGE   \* MERGEFORMAT </w:instrText>
    </w:r>
    <w:r w:rsidRPr="00FA3F56">
      <w:rPr>
        <w:rFonts w:ascii="Arial" w:hAnsi="Arial" w:cs="Arial"/>
        <w:spacing w:val="60"/>
        <w:lang w:val="id-ID"/>
      </w:rPr>
      <w:fldChar w:fldCharType="separate"/>
    </w:r>
    <w:r w:rsidR="006E0B4D" w:rsidRPr="006E0B4D">
      <w:rPr>
        <w:rFonts w:ascii="Arial" w:hAnsi="Arial" w:cs="Arial"/>
        <w:b/>
        <w:bCs/>
        <w:noProof/>
        <w:spacing w:val="60"/>
        <w:lang w:val="id-ID"/>
      </w:rPr>
      <w:t>1</w:t>
    </w:r>
    <w:r w:rsidRPr="00FA3F56">
      <w:rPr>
        <w:rFonts w:ascii="Arial" w:hAnsi="Arial" w:cs="Arial"/>
        <w:b/>
        <w:bCs/>
        <w:noProof/>
        <w:spacing w:val="60"/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98800" w14:textId="77777777" w:rsidR="00F03E6D" w:rsidRPr="005964D5" w:rsidRDefault="00F03E6D" w:rsidP="00F22E69">
    <w:pPr>
      <w:pStyle w:val="Footer"/>
      <w:tabs>
        <w:tab w:val="center" w:pos="1418"/>
      </w:tabs>
    </w:pPr>
  </w:p>
  <w:p w14:paraId="40733494" w14:textId="36AC8563" w:rsidR="00F03E6D" w:rsidRPr="00FA3F56" w:rsidRDefault="00F03E6D" w:rsidP="00E41635">
    <w:pPr>
      <w:pStyle w:val="Footer"/>
      <w:pBdr>
        <w:top w:val="single" w:sz="4" w:space="1" w:color="D9D9D9"/>
      </w:pBdr>
      <w:tabs>
        <w:tab w:val="clear" w:pos="9360"/>
        <w:tab w:val="right" w:pos="9923"/>
      </w:tabs>
      <w:spacing w:line="360" w:lineRule="auto"/>
      <w:rPr>
        <w:rFonts w:ascii="Arial" w:hAnsi="Arial" w:cs="Arial"/>
        <w:b/>
        <w:bCs/>
      </w:rPr>
    </w:pPr>
    <w:r w:rsidRPr="00FA3F56">
      <w:rPr>
        <w:rFonts w:ascii="Arial" w:hAnsi="Arial" w:cs="Arial"/>
        <w:color w:val="7F7F7F"/>
        <w:spacing w:val="60"/>
        <w:lang w:val="id-ID"/>
      </w:rPr>
      <w:t>Soal ini Bersifat Rahasia “Harus Dikembalikan” | FTI- UBL</w:t>
    </w:r>
    <w:r w:rsidRPr="00FA3F56">
      <w:rPr>
        <w:rFonts w:ascii="Arial" w:hAnsi="Arial" w:cs="Arial"/>
        <w:color w:val="7F7F7F"/>
        <w:spacing w:val="60"/>
        <w:lang w:val="id-ID"/>
      </w:rPr>
      <w:tab/>
    </w:r>
    <w:r w:rsidRPr="00FA3F56">
      <w:rPr>
        <w:rFonts w:ascii="Arial" w:hAnsi="Arial" w:cs="Arial"/>
        <w:spacing w:val="60"/>
        <w:lang w:val="id-ID"/>
      </w:rPr>
      <w:t>|</w:t>
    </w:r>
    <w:r w:rsidRPr="00FA3F56">
      <w:rPr>
        <w:rFonts w:ascii="Arial" w:hAnsi="Arial" w:cs="Arial"/>
        <w:spacing w:val="60"/>
        <w:lang w:val="id-ID"/>
      </w:rPr>
      <w:fldChar w:fldCharType="begin"/>
    </w:r>
    <w:r w:rsidRPr="00FA3F56">
      <w:rPr>
        <w:rFonts w:ascii="Arial" w:hAnsi="Arial" w:cs="Arial"/>
        <w:spacing w:val="60"/>
        <w:lang w:val="id-ID"/>
      </w:rPr>
      <w:instrText xml:space="preserve"> PAGE   \* MERGEFORMAT </w:instrText>
    </w:r>
    <w:r w:rsidRPr="00FA3F56">
      <w:rPr>
        <w:rFonts w:ascii="Arial" w:hAnsi="Arial" w:cs="Arial"/>
        <w:spacing w:val="60"/>
        <w:lang w:val="id-ID"/>
      </w:rPr>
      <w:fldChar w:fldCharType="separate"/>
    </w:r>
    <w:r w:rsidR="006E0B4D" w:rsidRPr="006E0B4D">
      <w:rPr>
        <w:rFonts w:ascii="Arial" w:hAnsi="Arial" w:cs="Arial"/>
        <w:b/>
        <w:bCs/>
        <w:noProof/>
        <w:spacing w:val="60"/>
        <w:lang w:val="id-ID"/>
      </w:rPr>
      <w:t>2</w:t>
    </w:r>
    <w:r w:rsidRPr="00FA3F56">
      <w:rPr>
        <w:rFonts w:ascii="Arial" w:hAnsi="Arial" w:cs="Arial"/>
        <w:b/>
        <w:bCs/>
        <w:noProof/>
        <w:spacing w:val="60"/>
        <w:lang w:val="id-ID"/>
      </w:rPr>
      <w:fldChar w:fldCharType="end"/>
    </w:r>
  </w:p>
  <w:p w14:paraId="1EB4DDAC" w14:textId="77777777" w:rsidR="00F03E6D" w:rsidRDefault="00F03E6D" w:rsidP="00F22E69">
    <w:pPr>
      <w:pStyle w:val="Footer"/>
      <w:tabs>
        <w:tab w:val="left" w:pos="4373"/>
      </w:tabs>
    </w:pPr>
    <w:r>
      <w:tab/>
    </w:r>
    <w:r>
      <w:tab/>
    </w:r>
    <w:r>
      <w:tab/>
    </w:r>
  </w:p>
  <w:p w14:paraId="2007AF41" w14:textId="77777777" w:rsidR="005A4143" w:rsidRDefault="005A41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BE64B" w14:textId="77777777" w:rsidR="003C6B44" w:rsidRDefault="003C6B44" w:rsidP="00FC773C">
      <w:pPr>
        <w:spacing w:after="0" w:line="240" w:lineRule="auto"/>
      </w:pPr>
      <w:r>
        <w:separator/>
      </w:r>
    </w:p>
  </w:footnote>
  <w:footnote w:type="continuationSeparator" w:id="0">
    <w:p w14:paraId="2F06B6B0" w14:textId="77777777" w:rsidR="003C6B44" w:rsidRDefault="003C6B44" w:rsidP="00FC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F62E" w14:textId="77777777" w:rsidR="00B60027" w:rsidRPr="00F15986" w:rsidRDefault="00B60027" w:rsidP="00DE3A79">
    <w:pPr>
      <w:pStyle w:val="Header"/>
      <w:jc w:val="center"/>
      <w:rPr>
        <w:rFonts w:ascii="Arial" w:hAnsi="Arial" w:cs="Arial"/>
      </w:rPr>
    </w:pPr>
  </w:p>
  <w:tbl>
    <w:tblPr>
      <w:tblW w:w="10232" w:type="dxa"/>
      <w:tblLayout w:type="fixed"/>
      <w:tblLook w:val="04A0" w:firstRow="1" w:lastRow="0" w:firstColumn="1" w:lastColumn="0" w:noHBand="0" w:noVBand="1"/>
    </w:tblPr>
    <w:tblGrid>
      <w:gridCol w:w="1458"/>
      <w:gridCol w:w="133"/>
      <w:gridCol w:w="283"/>
      <w:gridCol w:w="4046"/>
      <w:gridCol w:w="1311"/>
      <w:gridCol w:w="270"/>
      <w:gridCol w:w="1538"/>
      <w:gridCol w:w="1193"/>
    </w:tblGrid>
    <w:tr w:rsidR="00B60027" w:rsidRPr="00B60027" w14:paraId="396BE60F" w14:textId="77777777" w:rsidTr="00B60027">
      <w:trPr>
        <w:trHeight w:val="139"/>
      </w:trPr>
      <w:tc>
        <w:tcPr>
          <w:tcW w:w="1458" w:type="dxa"/>
          <w:vMerge w:val="restart"/>
          <w:vAlign w:val="center"/>
        </w:tcPr>
        <w:p w14:paraId="27B0EE9F" w14:textId="77777777" w:rsidR="00B60027" w:rsidRPr="00B60027" w:rsidRDefault="00D227C3" w:rsidP="00B60027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C43307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715A7E9" wp14:editId="74D78A9B">
                <wp:extent cx="782320" cy="729615"/>
                <wp:effectExtent l="0" t="0" r="0" b="0"/>
                <wp:docPr id="1316396597" name="Picture 5" descr="D:\FTI\logo-ubl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FTI\logo-ubl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32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1" w:type="dxa"/>
          <w:gridSpan w:val="6"/>
        </w:tcPr>
        <w:p w14:paraId="49BF0E2C" w14:textId="77777777" w:rsidR="00B60027" w:rsidRPr="00B60027" w:rsidRDefault="00B60027" w:rsidP="00B60027">
          <w:pPr>
            <w:spacing w:after="0" w:line="240" w:lineRule="auto"/>
            <w:jc w:val="center"/>
            <w:rPr>
              <w:rFonts w:ascii="Copperplate Gothic Bold" w:hAnsi="Copperplate Gothic Bold" w:cs="Arial"/>
              <w:sz w:val="36"/>
              <w:szCs w:val="36"/>
            </w:rPr>
          </w:pPr>
          <w:r w:rsidRPr="00B60027">
            <w:rPr>
              <w:rFonts w:ascii="Copperplate Gothic Bold" w:hAnsi="Copperplate Gothic Bold" w:cs="Arial"/>
              <w:noProof/>
              <w:sz w:val="36"/>
              <w:szCs w:val="36"/>
              <w:lang w:eastAsia="id-ID"/>
            </w:rPr>
            <w:t>UNIVERSITAS BUDI LUHUR</w:t>
          </w:r>
        </w:p>
      </w:tc>
      <w:tc>
        <w:tcPr>
          <w:tcW w:w="1193" w:type="dxa"/>
          <w:vMerge w:val="restart"/>
          <w:vAlign w:val="center"/>
        </w:tcPr>
        <w:p w14:paraId="418F819B" w14:textId="77777777" w:rsidR="00B60027" w:rsidRPr="00B60027" w:rsidRDefault="00D227C3" w:rsidP="00B60027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C43307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0BED4AE8" wp14:editId="295F5DA8">
                <wp:extent cx="615315" cy="571500"/>
                <wp:effectExtent l="0" t="0" r="0" b="0"/>
                <wp:docPr id="1808106052" name="Picture 9" descr="D:\FTI\Logo FTI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:\FTI\Logo FTI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3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60027" w:rsidRPr="00B60027" w14:paraId="6240D5FB" w14:textId="77777777" w:rsidTr="00B60027">
      <w:trPr>
        <w:trHeight w:val="271"/>
      </w:trPr>
      <w:tc>
        <w:tcPr>
          <w:tcW w:w="1458" w:type="dxa"/>
          <w:vMerge/>
        </w:tcPr>
        <w:p w14:paraId="7B65A39D" w14:textId="77777777" w:rsidR="00B60027" w:rsidRPr="00B60027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581" w:type="dxa"/>
          <w:gridSpan w:val="6"/>
        </w:tcPr>
        <w:p w14:paraId="0542B9E5" w14:textId="77777777" w:rsidR="00B60027" w:rsidRPr="00B60027" w:rsidRDefault="00B60027" w:rsidP="00B60027">
          <w:pPr>
            <w:pStyle w:val="Header"/>
            <w:jc w:val="center"/>
            <w:rPr>
              <w:rFonts w:ascii="Arial" w:hAnsi="Arial" w:cs="Arial"/>
              <w:b/>
              <w:spacing w:val="20"/>
              <w:sz w:val="24"/>
              <w:szCs w:val="24"/>
            </w:rPr>
          </w:pPr>
          <w:r w:rsidRPr="00B60027">
            <w:rPr>
              <w:rFonts w:ascii="Arial" w:hAnsi="Arial" w:cs="Arial"/>
              <w:b/>
              <w:spacing w:val="20"/>
              <w:sz w:val="24"/>
              <w:szCs w:val="24"/>
            </w:rPr>
            <w:t>FAKULTAS TEKNOLOGI INFORMASI</w:t>
          </w:r>
        </w:p>
      </w:tc>
      <w:tc>
        <w:tcPr>
          <w:tcW w:w="1193" w:type="dxa"/>
          <w:vMerge/>
        </w:tcPr>
        <w:p w14:paraId="6BE24368" w14:textId="77777777" w:rsidR="00B60027" w:rsidRPr="00B60027" w:rsidRDefault="00B60027" w:rsidP="00B60027">
          <w:pPr>
            <w:pStyle w:val="Header"/>
            <w:jc w:val="center"/>
            <w:rPr>
              <w:rFonts w:ascii="Arial" w:hAnsi="Arial" w:cs="Arial"/>
              <w:spacing w:val="20"/>
              <w:sz w:val="24"/>
              <w:szCs w:val="24"/>
            </w:rPr>
          </w:pPr>
        </w:p>
      </w:tc>
    </w:tr>
    <w:tr w:rsidR="00B60027" w:rsidRPr="00B60027" w14:paraId="4152A5E4" w14:textId="77777777" w:rsidTr="00B60027">
      <w:trPr>
        <w:trHeight w:val="70"/>
      </w:trPr>
      <w:tc>
        <w:tcPr>
          <w:tcW w:w="1458" w:type="dxa"/>
          <w:vMerge/>
        </w:tcPr>
        <w:p w14:paraId="6C5DD8EB" w14:textId="77777777" w:rsidR="00B60027" w:rsidRPr="00B60027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581" w:type="dxa"/>
          <w:gridSpan w:val="6"/>
        </w:tcPr>
        <w:p w14:paraId="6757AE4C" w14:textId="44E9EF2A" w:rsidR="00B60027" w:rsidRPr="00F21DBF" w:rsidRDefault="00B60027" w:rsidP="00D077DE">
          <w:pPr>
            <w:pStyle w:val="Header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21DBF">
            <w:rPr>
              <w:rFonts w:ascii="Arial" w:hAnsi="Arial" w:cs="Arial"/>
              <w:b/>
              <w:sz w:val="24"/>
              <w:szCs w:val="24"/>
            </w:rPr>
            <w:t xml:space="preserve">UJIAN AKHIR SEMESTER </w:t>
          </w:r>
          <w:r w:rsidR="0011082B" w:rsidRPr="00F21DBF">
            <w:rPr>
              <w:rFonts w:ascii="Arial" w:hAnsi="Arial" w:cs="Arial"/>
              <w:b/>
              <w:sz w:val="24"/>
              <w:szCs w:val="24"/>
              <w:lang w:val="id-ID"/>
            </w:rPr>
            <w:t>G</w:t>
          </w:r>
          <w:r w:rsidR="003843B8" w:rsidRPr="00F21DBF">
            <w:rPr>
              <w:rFonts w:ascii="Arial" w:hAnsi="Arial" w:cs="Arial"/>
              <w:b/>
              <w:sz w:val="24"/>
              <w:szCs w:val="24"/>
            </w:rPr>
            <w:t>ASAL</w:t>
          </w:r>
          <w:r w:rsidRPr="00F21DBF">
            <w:rPr>
              <w:rFonts w:ascii="Arial" w:hAnsi="Arial" w:cs="Arial"/>
              <w:b/>
              <w:sz w:val="24"/>
              <w:szCs w:val="24"/>
            </w:rPr>
            <w:t xml:space="preserve"> TAHUN AJARAN 20</w:t>
          </w:r>
          <w:r w:rsidR="00F21DBF" w:rsidRPr="00F21DBF">
            <w:rPr>
              <w:rFonts w:ascii="Arial" w:hAnsi="Arial" w:cs="Arial"/>
              <w:b/>
              <w:sz w:val="24"/>
              <w:szCs w:val="24"/>
            </w:rPr>
            <w:t>2</w:t>
          </w:r>
          <w:r w:rsidR="00E770DD">
            <w:rPr>
              <w:rFonts w:ascii="Arial" w:hAnsi="Arial" w:cs="Arial"/>
              <w:b/>
              <w:sz w:val="24"/>
              <w:szCs w:val="24"/>
            </w:rPr>
            <w:t>4</w:t>
          </w:r>
          <w:r w:rsidRPr="00F21DBF">
            <w:rPr>
              <w:rFonts w:ascii="Arial" w:hAnsi="Arial" w:cs="Arial"/>
              <w:b/>
              <w:sz w:val="24"/>
              <w:szCs w:val="24"/>
            </w:rPr>
            <w:t>/20</w:t>
          </w:r>
          <w:r w:rsidR="003843B8" w:rsidRPr="00F21DBF">
            <w:rPr>
              <w:rFonts w:ascii="Arial" w:hAnsi="Arial" w:cs="Arial"/>
              <w:b/>
              <w:sz w:val="24"/>
              <w:szCs w:val="24"/>
            </w:rPr>
            <w:t>2</w:t>
          </w:r>
          <w:r w:rsidR="00E770DD">
            <w:rPr>
              <w:rFonts w:ascii="Arial" w:hAnsi="Arial" w:cs="Arial"/>
              <w:b/>
              <w:sz w:val="24"/>
              <w:szCs w:val="24"/>
            </w:rPr>
            <w:t>5</w:t>
          </w:r>
        </w:p>
      </w:tc>
      <w:tc>
        <w:tcPr>
          <w:tcW w:w="1193" w:type="dxa"/>
          <w:vMerge/>
        </w:tcPr>
        <w:p w14:paraId="29C68E6D" w14:textId="77777777" w:rsidR="00B60027" w:rsidRPr="00F21DBF" w:rsidRDefault="00B60027" w:rsidP="00B60027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</w:p>
      </w:tc>
    </w:tr>
    <w:tr w:rsidR="00B60027" w:rsidRPr="00B60027" w14:paraId="60591DD7" w14:textId="77777777" w:rsidTr="00B60027">
      <w:tc>
        <w:tcPr>
          <w:tcW w:w="10232" w:type="dxa"/>
          <w:gridSpan w:val="8"/>
        </w:tcPr>
        <w:p w14:paraId="1AB301CF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</w:p>
      </w:tc>
    </w:tr>
    <w:tr w:rsidR="004C020E" w:rsidRPr="00B60027" w14:paraId="401BF85E" w14:textId="77777777" w:rsidTr="00B60027">
      <w:tc>
        <w:tcPr>
          <w:tcW w:w="1591" w:type="dxa"/>
          <w:gridSpan w:val="2"/>
        </w:tcPr>
        <w:p w14:paraId="55DAB16C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Mata Kuliah</w:t>
          </w:r>
        </w:p>
      </w:tc>
      <w:tc>
        <w:tcPr>
          <w:tcW w:w="283" w:type="dxa"/>
        </w:tcPr>
        <w:p w14:paraId="41D560CA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4046" w:type="dxa"/>
        </w:tcPr>
        <w:p w14:paraId="31EEF615" w14:textId="27F04A7C" w:rsidR="00B60027" w:rsidRPr="00F21DBF" w:rsidRDefault="00E770DD">
          <w:pPr>
            <w:pStyle w:val="Header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Pengadaan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Secara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Elektronik</w:t>
          </w:r>
        </w:p>
      </w:tc>
      <w:tc>
        <w:tcPr>
          <w:tcW w:w="1311" w:type="dxa"/>
        </w:tcPr>
        <w:p w14:paraId="37634F28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proofErr w:type="spellStart"/>
          <w:r w:rsidRPr="00F21DBF">
            <w:rPr>
              <w:rFonts w:ascii="Arial" w:hAnsi="Arial" w:cs="Arial"/>
              <w:sz w:val="24"/>
              <w:szCs w:val="24"/>
            </w:rPr>
            <w:t>Kelompok</w:t>
          </w:r>
          <w:proofErr w:type="spellEnd"/>
        </w:p>
      </w:tc>
      <w:tc>
        <w:tcPr>
          <w:tcW w:w="270" w:type="dxa"/>
        </w:tcPr>
        <w:p w14:paraId="77E08EF7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2731" w:type="dxa"/>
          <w:gridSpan w:val="2"/>
        </w:tcPr>
        <w:p w14:paraId="7CD986F9" w14:textId="6097F1E3" w:rsidR="00B60027" w:rsidRPr="00F21DBF" w:rsidRDefault="00E770DD" w:rsidP="0066553D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>S3</w:t>
          </w:r>
        </w:p>
      </w:tc>
    </w:tr>
    <w:tr w:rsidR="004C020E" w:rsidRPr="00B60027" w14:paraId="028E8B17" w14:textId="77777777" w:rsidTr="00B60027">
      <w:tc>
        <w:tcPr>
          <w:tcW w:w="1591" w:type="dxa"/>
          <w:gridSpan w:val="2"/>
        </w:tcPr>
        <w:p w14:paraId="0C13F602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Hari/</w:t>
          </w:r>
          <w:proofErr w:type="spellStart"/>
          <w:r w:rsidRPr="00F21DBF">
            <w:rPr>
              <w:rFonts w:ascii="Arial" w:hAnsi="Arial" w:cs="Arial"/>
              <w:sz w:val="24"/>
              <w:szCs w:val="24"/>
            </w:rPr>
            <w:t>Tanggal</w:t>
          </w:r>
          <w:proofErr w:type="spellEnd"/>
        </w:p>
      </w:tc>
      <w:tc>
        <w:tcPr>
          <w:tcW w:w="283" w:type="dxa"/>
        </w:tcPr>
        <w:p w14:paraId="74D1659E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4046" w:type="dxa"/>
        </w:tcPr>
        <w:p w14:paraId="203455C3" w14:textId="3241399E" w:rsidR="00B60027" w:rsidRPr="00F21DBF" w:rsidRDefault="00E770DD" w:rsidP="00B60027">
          <w:pPr>
            <w:pStyle w:val="Header"/>
            <w:tabs>
              <w:tab w:val="clear" w:pos="4680"/>
              <w:tab w:val="clear" w:pos="9360"/>
              <w:tab w:val="center" w:pos="1664"/>
            </w:tabs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21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Desember</w:t>
          </w:r>
          <w:proofErr w:type="spellEnd"/>
          <w:r w:rsidR="00C3159D">
            <w:rPr>
              <w:rFonts w:ascii="Arial" w:hAnsi="Arial" w:cs="Arial"/>
              <w:sz w:val="24"/>
              <w:szCs w:val="24"/>
            </w:rPr>
            <w:t xml:space="preserve"> 202</w:t>
          </w:r>
          <w:r w:rsidR="00C500C2">
            <w:rPr>
              <w:rFonts w:ascii="Arial" w:hAnsi="Arial" w:cs="Arial"/>
              <w:sz w:val="24"/>
              <w:szCs w:val="24"/>
            </w:rPr>
            <w:t>4</w:t>
          </w:r>
        </w:p>
      </w:tc>
      <w:tc>
        <w:tcPr>
          <w:tcW w:w="1311" w:type="dxa"/>
        </w:tcPr>
        <w:p w14:paraId="12CADAF5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Waktu</w:t>
          </w:r>
        </w:p>
      </w:tc>
      <w:tc>
        <w:tcPr>
          <w:tcW w:w="270" w:type="dxa"/>
        </w:tcPr>
        <w:p w14:paraId="0B3E9690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2731" w:type="dxa"/>
          <w:gridSpan w:val="2"/>
        </w:tcPr>
        <w:p w14:paraId="7B22D692" w14:textId="0DA52F53" w:rsidR="00B60027" w:rsidRPr="00C3159D" w:rsidRDefault="00C3159D" w:rsidP="00C9342B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90 Menit</w:t>
          </w:r>
        </w:p>
      </w:tc>
    </w:tr>
    <w:tr w:rsidR="004C020E" w:rsidRPr="00B60027" w14:paraId="295A88C6" w14:textId="77777777" w:rsidTr="00B60027">
      <w:tc>
        <w:tcPr>
          <w:tcW w:w="1591" w:type="dxa"/>
          <w:gridSpan w:val="2"/>
        </w:tcPr>
        <w:p w14:paraId="317AA223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Dosen</w:t>
          </w:r>
        </w:p>
      </w:tc>
      <w:tc>
        <w:tcPr>
          <w:tcW w:w="283" w:type="dxa"/>
        </w:tcPr>
        <w:p w14:paraId="48AAD5B5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4046" w:type="dxa"/>
        </w:tcPr>
        <w:p w14:paraId="5CD56C0D" w14:textId="77777777" w:rsidR="00B60027" w:rsidRPr="00F21DBF" w:rsidRDefault="005E0F8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noProof/>
              <w:sz w:val="24"/>
              <w:szCs w:val="24"/>
            </w:rPr>
            <w:t>SUBANDI, S.Pd., MM</w:t>
          </w:r>
        </w:p>
      </w:tc>
      <w:tc>
        <w:tcPr>
          <w:tcW w:w="1311" w:type="dxa"/>
        </w:tcPr>
        <w:p w14:paraId="029F0CC3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 xml:space="preserve">Sifat </w:t>
          </w:r>
          <w:proofErr w:type="spellStart"/>
          <w:r w:rsidRPr="00F21DBF">
            <w:rPr>
              <w:rFonts w:ascii="Arial" w:hAnsi="Arial" w:cs="Arial"/>
              <w:sz w:val="24"/>
              <w:szCs w:val="24"/>
            </w:rPr>
            <w:t>Ujian</w:t>
          </w:r>
          <w:proofErr w:type="spellEnd"/>
        </w:p>
      </w:tc>
      <w:tc>
        <w:tcPr>
          <w:tcW w:w="270" w:type="dxa"/>
        </w:tcPr>
        <w:p w14:paraId="2AB946BE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F21DBF">
            <w:rPr>
              <w:rFonts w:ascii="Arial" w:hAnsi="Arial" w:cs="Arial"/>
              <w:sz w:val="24"/>
              <w:szCs w:val="24"/>
            </w:rPr>
            <w:t>:</w:t>
          </w:r>
        </w:p>
      </w:tc>
      <w:tc>
        <w:tcPr>
          <w:tcW w:w="2731" w:type="dxa"/>
          <w:gridSpan w:val="2"/>
        </w:tcPr>
        <w:p w14:paraId="20DBBFD1" w14:textId="77777777" w:rsidR="00B60027" w:rsidRPr="00F21DBF" w:rsidRDefault="00B60027">
          <w:pPr>
            <w:pStyle w:val="Header"/>
            <w:rPr>
              <w:rFonts w:ascii="Arial" w:hAnsi="Arial" w:cs="Arial"/>
              <w:sz w:val="24"/>
              <w:szCs w:val="24"/>
              <w:lang w:val="id-ID"/>
            </w:rPr>
          </w:pPr>
          <w:r w:rsidRPr="00F21DBF">
            <w:rPr>
              <w:rFonts w:ascii="Arial" w:hAnsi="Arial" w:cs="Arial"/>
              <w:sz w:val="24"/>
              <w:szCs w:val="24"/>
              <w:lang w:val="id-ID"/>
            </w:rPr>
            <w:t>TUTUP BUKU</w:t>
          </w:r>
        </w:p>
      </w:tc>
    </w:tr>
  </w:tbl>
  <w:p w14:paraId="113DD139" w14:textId="77777777" w:rsidR="00B60027" w:rsidRDefault="00B60027" w:rsidP="00F66EB6">
    <w:pPr>
      <w:pStyle w:val="Header"/>
      <w:rPr>
        <w:rFonts w:ascii="Arial" w:hAnsi="Arial" w:cs="Arial"/>
        <w:sz w:val="8"/>
        <w:szCs w:val="24"/>
      </w:rPr>
    </w:pPr>
  </w:p>
  <w:p w14:paraId="0B904184" w14:textId="77777777" w:rsidR="00B60027" w:rsidRDefault="00B60027" w:rsidP="00F66EB6">
    <w:pPr>
      <w:pStyle w:val="Header"/>
      <w:rPr>
        <w:rFonts w:ascii="Arial" w:hAnsi="Arial" w:cs="Arial"/>
        <w:sz w:val="8"/>
        <w:szCs w:val="24"/>
      </w:rPr>
    </w:pPr>
  </w:p>
  <w:tbl>
    <w:tblPr>
      <w:tblW w:w="102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0201"/>
    </w:tblGrid>
    <w:tr w:rsidR="00B60027" w:rsidRPr="00B60027" w14:paraId="48D68459" w14:textId="77777777" w:rsidTr="00B60027">
      <w:tc>
        <w:tcPr>
          <w:tcW w:w="10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2E1535" w14:textId="77777777" w:rsidR="00B60027" w:rsidRPr="00B60027" w:rsidRDefault="00B60027" w:rsidP="00F66EB6">
          <w:pPr>
            <w:pStyle w:val="Header"/>
            <w:rPr>
              <w:rFonts w:ascii="Arial" w:hAnsi="Arial" w:cs="Arial"/>
              <w:b/>
              <w:lang w:val="id-ID"/>
            </w:rPr>
          </w:pPr>
          <w:r w:rsidRPr="00B60027">
            <w:rPr>
              <w:rFonts w:ascii="Arial" w:hAnsi="Arial" w:cs="Arial"/>
              <w:b/>
              <w:lang w:val="id-ID"/>
            </w:rPr>
            <w:t>Petunjuk Umum :</w:t>
          </w:r>
        </w:p>
        <w:p w14:paraId="5AF06B31" w14:textId="77777777" w:rsidR="004C020E" w:rsidRPr="004C020E" w:rsidRDefault="00B60027" w:rsidP="004C020E">
          <w:pPr>
            <w:pStyle w:val="Header"/>
            <w:numPr>
              <w:ilvl w:val="0"/>
              <w:numId w:val="11"/>
            </w:numPr>
            <w:tabs>
              <w:tab w:val="clear" w:pos="4680"/>
              <w:tab w:val="clear" w:pos="9360"/>
            </w:tabs>
            <w:ind w:left="284" w:hanging="218"/>
            <w:jc w:val="both"/>
            <w:rPr>
              <w:rFonts w:ascii="Arial" w:hAnsi="Arial" w:cs="Arial"/>
            </w:rPr>
          </w:pPr>
          <w:r w:rsidRPr="00B60027">
            <w:rPr>
              <w:rFonts w:ascii="Arial" w:hAnsi="Arial" w:cs="Arial"/>
              <w:lang w:val="id-ID"/>
            </w:rPr>
            <w:t xml:space="preserve">Tulislah </w:t>
          </w:r>
          <w:r w:rsidRPr="00B60027">
            <w:rPr>
              <w:rFonts w:ascii="Arial" w:hAnsi="Arial" w:cs="Arial"/>
              <w:b/>
              <w:lang w:val="id-ID"/>
            </w:rPr>
            <w:t>Nim</w:t>
          </w:r>
          <w:r w:rsidRPr="00B60027">
            <w:rPr>
              <w:rFonts w:ascii="Arial" w:hAnsi="Arial" w:cs="Arial"/>
              <w:lang w:val="id-ID"/>
            </w:rPr>
            <w:t xml:space="preserve">, </w:t>
          </w:r>
          <w:r w:rsidRPr="00B60027">
            <w:rPr>
              <w:rFonts w:ascii="Arial" w:hAnsi="Arial" w:cs="Arial"/>
              <w:b/>
              <w:lang w:val="id-ID"/>
            </w:rPr>
            <w:t>Nama</w:t>
          </w:r>
          <w:r w:rsidRPr="00B60027">
            <w:rPr>
              <w:rFonts w:ascii="Arial" w:hAnsi="Arial" w:cs="Arial"/>
              <w:lang w:val="id-ID"/>
            </w:rPr>
            <w:t xml:space="preserve"> dan </w:t>
          </w:r>
          <w:r w:rsidRPr="00B60027">
            <w:rPr>
              <w:rFonts w:ascii="Arial" w:hAnsi="Arial" w:cs="Arial"/>
              <w:b/>
              <w:lang w:val="id-ID"/>
            </w:rPr>
            <w:t>Nomor Absen</w:t>
          </w:r>
          <w:r w:rsidRPr="00B60027">
            <w:rPr>
              <w:rFonts w:ascii="Arial" w:hAnsi="Arial" w:cs="Arial"/>
              <w:lang w:val="id-ID"/>
            </w:rPr>
            <w:t xml:space="preserve"> Anda pada Lembar Jawaban yang telah tersedia.</w:t>
          </w:r>
        </w:p>
        <w:p w14:paraId="544D27F1" w14:textId="77777777" w:rsidR="004C020E" w:rsidRPr="004C020E" w:rsidRDefault="00B60027" w:rsidP="004C020E">
          <w:pPr>
            <w:pStyle w:val="Header"/>
            <w:numPr>
              <w:ilvl w:val="0"/>
              <w:numId w:val="11"/>
            </w:numPr>
            <w:tabs>
              <w:tab w:val="clear" w:pos="4680"/>
              <w:tab w:val="clear" w:pos="9360"/>
            </w:tabs>
            <w:ind w:left="284" w:hanging="218"/>
            <w:jc w:val="both"/>
            <w:rPr>
              <w:rFonts w:ascii="Arial" w:hAnsi="Arial" w:cs="Arial"/>
            </w:rPr>
          </w:pPr>
          <w:r w:rsidRPr="004C020E">
            <w:rPr>
              <w:rFonts w:ascii="Arial" w:hAnsi="Arial" w:cs="Arial"/>
              <w:lang w:val="id-ID"/>
            </w:rPr>
            <w:t>Periksa dan b</w:t>
          </w:r>
          <w:proofErr w:type="spellStart"/>
          <w:r w:rsidRPr="004C020E">
            <w:rPr>
              <w:rFonts w:ascii="Arial" w:hAnsi="Arial" w:cs="Arial"/>
            </w:rPr>
            <w:t>acalah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setiap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soal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dengan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seksama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sebelum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r w:rsidRPr="004C020E">
            <w:rPr>
              <w:rFonts w:ascii="Arial" w:hAnsi="Arial" w:cs="Arial"/>
              <w:lang w:val="id-ID"/>
            </w:rPr>
            <w:t>Anda menjawab.</w:t>
          </w:r>
        </w:p>
        <w:p w14:paraId="2F022D08" w14:textId="77777777" w:rsidR="004C020E" w:rsidRPr="004C020E" w:rsidRDefault="00B60027" w:rsidP="004C020E">
          <w:pPr>
            <w:pStyle w:val="Header"/>
            <w:numPr>
              <w:ilvl w:val="0"/>
              <w:numId w:val="11"/>
            </w:numPr>
            <w:tabs>
              <w:tab w:val="clear" w:pos="4680"/>
              <w:tab w:val="clear" w:pos="9360"/>
            </w:tabs>
            <w:ind w:left="284" w:hanging="218"/>
            <w:jc w:val="both"/>
            <w:rPr>
              <w:rFonts w:ascii="Arial" w:hAnsi="Arial" w:cs="Arial"/>
            </w:rPr>
          </w:pPr>
          <w:r w:rsidRPr="004C020E">
            <w:rPr>
              <w:rFonts w:ascii="Arial" w:hAnsi="Arial" w:cs="Arial"/>
              <w:lang w:val="id-ID"/>
            </w:rPr>
            <w:t>Laporkan kepada pengawas ujian apabila terdapat lembar soal yang kurang jelas, rusak atau jumlah soal kurang.</w:t>
          </w:r>
        </w:p>
        <w:p w14:paraId="018655A4" w14:textId="77777777" w:rsidR="00B60027" w:rsidRPr="004C020E" w:rsidRDefault="00B60027" w:rsidP="004C020E">
          <w:pPr>
            <w:pStyle w:val="Header"/>
            <w:numPr>
              <w:ilvl w:val="0"/>
              <w:numId w:val="11"/>
            </w:numPr>
            <w:tabs>
              <w:tab w:val="clear" w:pos="4680"/>
              <w:tab w:val="clear" w:pos="9360"/>
            </w:tabs>
            <w:ind w:left="284" w:hanging="218"/>
            <w:jc w:val="both"/>
            <w:rPr>
              <w:rFonts w:ascii="Arial" w:hAnsi="Arial" w:cs="Arial"/>
            </w:rPr>
          </w:pPr>
          <w:r w:rsidRPr="004C020E">
            <w:rPr>
              <w:rFonts w:ascii="Arial" w:hAnsi="Arial" w:cs="Arial"/>
              <w:lang w:val="id-ID"/>
            </w:rPr>
            <w:t>Periksalah Jawaban Anda sebelum diserahkan kepada pengawas ujian dan d</w:t>
          </w:r>
          <w:proofErr w:type="spellStart"/>
          <w:r w:rsidRPr="004C020E">
            <w:rPr>
              <w:rFonts w:ascii="Arial" w:hAnsi="Arial" w:cs="Arial"/>
            </w:rPr>
            <w:t>ilarang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bekerja</w:t>
          </w:r>
          <w:proofErr w:type="spellEnd"/>
          <w:r w:rsidRPr="004C020E">
            <w:rPr>
              <w:rFonts w:ascii="Arial" w:hAnsi="Arial" w:cs="Arial"/>
            </w:rPr>
            <w:t xml:space="preserve"> </w:t>
          </w:r>
          <w:proofErr w:type="spellStart"/>
          <w:r w:rsidRPr="004C020E">
            <w:rPr>
              <w:rFonts w:ascii="Arial" w:hAnsi="Arial" w:cs="Arial"/>
            </w:rPr>
            <w:t>sama</w:t>
          </w:r>
          <w:proofErr w:type="spellEnd"/>
          <w:r w:rsidRPr="004C020E">
            <w:rPr>
              <w:rFonts w:ascii="Arial" w:hAnsi="Arial" w:cs="Arial"/>
              <w:lang w:val="id-ID"/>
            </w:rPr>
            <w:t>.</w:t>
          </w:r>
        </w:p>
        <w:p w14:paraId="19901DDE" w14:textId="77777777" w:rsidR="00B60027" w:rsidRPr="00B60027" w:rsidRDefault="00B60027" w:rsidP="00B60027">
          <w:pPr>
            <w:pStyle w:val="Header"/>
            <w:ind w:left="28"/>
            <w:jc w:val="both"/>
            <w:rPr>
              <w:rFonts w:ascii="Arial" w:hAnsi="Arial" w:cs="Arial"/>
              <w:sz w:val="12"/>
              <w:szCs w:val="24"/>
            </w:rPr>
          </w:pPr>
        </w:p>
      </w:tc>
    </w:tr>
  </w:tbl>
  <w:p w14:paraId="68A0203C" w14:textId="77777777" w:rsidR="00B60027" w:rsidRPr="00DA5AE5" w:rsidRDefault="00B60027" w:rsidP="00F66EB6">
    <w:pPr>
      <w:pStyle w:val="Header"/>
      <w:rPr>
        <w:rFonts w:ascii="Arial" w:hAnsi="Arial" w:cs="Arial"/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8E2"/>
    <w:multiLevelType w:val="hybridMultilevel"/>
    <w:tmpl w:val="87F2BA60"/>
    <w:lvl w:ilvl="0" w:tplc="7F5EC8B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5E4"/>
    <w:multiLevelType w:val="hybridMultilevel"/>
    <w:tmpl w:val="F0DE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65F48"/>
    <w:multiLevelType w:val="hybridMultilevel"/>
    <w:tmpl w:val="3E4C6EE8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B4B9A"/>
    <w:multiLevelType w:val="hybridMultilevel"/>
    <w:tmpl w:val="5A92F572"/>
    <w:lvl w:ilvl="0" w:tplc="0CA4661A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E3918"/>
    <w:multiLevelType w:val="hybridMultilevel"/>
    <w:tmpl w:val="2F44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64378"/>
    <w:multiLevelType w:val="hybridMultilevel"/>
    <w:tmpl w:val="33B4C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46FBB"/>
    <w:multiLevelType w:val="hybridMultilevel"/>
    <w:tmpl w:val="5950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60F6F"/>
    <w:multiLevelType w:val="hybridMultilevel"/>
    <w:tmpl w:val="7ED8CB7A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133173FF"/>
    <w:multiLevelType w:val="hybridMultilevel"/>
    <w:tmpl w:val="B5F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C234E0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C35F4"/>
    <w:multiLevelType w:val="hybridMultilevel"/>
    <w:tmpl w:val="BD46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C234E02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D6EC6"/>
    <w:multiLevelType w:val="hybridMultilevel"/>
    <w:tmpl w:val="DB62EE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47130"/>
    <w:multiLevelType w:val="hybridMultilevel"/>
    <w:tmpl w:val="F98E79E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DC5578"/>
    <w:multiLevelType w:val="hybridMultilevel"/>
    <w:tmpl w:val="C6868300"/>
    <w:lvl w:ilvl="0" w:tplc="2C7031F4">
      <w:start w:val="1"/>
      <w:numFmt w:val="decimal"/>
      <w:lvlText w:val="(%1)"/>
      <w:lvlJc w:val="left"/>
      <w:pPr>
        <w:ind w:left="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3" w15:restartNumberingAfterBreak="0">
    <w:nsid w:val="25415A6A"/>
    <w:multiLevelType w:val="multilevel"/>
    <w:tmpl w:val="C016B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8144E23"/>
    <w:multiLevelType w:val="hybridMultilevel"/>
    <w:tmpl w:val="A0AC5A7E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5" w15:restartNumberingAfterBreak="0">
    <w:nsid w:val="2BDD67BE"/>
    <w:multiLevelType w:val="hybridMultilevel"/>
    <w:tmpl w:val="5C30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7D83"/>
    <w:multiLevelType w:val="hybridMultilevel"/>
    <w:tmpl w:val="DF18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125D5"/>
    <w:multiLevelType w:val="hybridMultilevel"/>
    <w:tmpl w:val="2330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3137A"/>
    <w:multiLevelType w:val="hybridMultilevel"/>
    <w:tmpl w:val="B142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E5244"/>
    <w:multiLevelType w:val="hybridMultilevel"/>
    <w:tmpl w:val="883E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C1BC9"/>
    <w:multiLevelType w:val="hybridMultilevel"/>
    <w:tmpl w:val="3D66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B589A"/>
    <w:multiLevelType w:val="hybridMultilevel"/>
    <w:tmpl w:val="BBD433A0"/>
    <w:lvl w:ilvl="0" w:tplc="0421000F">
      <w:start w:val="1"/>
      <w:numFmt w:val="decimal"/>
      <w:lvlText w:val="%1."/>
      <w:lvlJc w:val="left"/>
      <w:pPr>
        <w:ind w:left="9618" w:hanging="360"/>
      </w:pPr>
    </w:lvl>
    <w:lvl w:ilvl="1" w:tplc="04210019" w:tentative="1">
      <w:start w:val="1"/>
      <w:numFmt w:val="lowerLetter"/>
      <w:lvlText w:val="%2."/>
      <w:lvlJc w:val="left"/>
      <w:pPr>
        <w:ind w:left="10338" w:hanging="360"/>
      </w:pPr>
    </w:lvl>
    <w:lvl w:ilvl="2" w:tplc="0421001B" w:tentative="1">
      <w:start w:val="1"/>
      <w:numFmt w:val="lowerRoman"/>
      <w:lvlText w:val="%3."/>
      <w:lvlJc w:val="right"/>
      <w:pPr>
        <w:ind w:left="11058" w:hanging="180"/>
      </w:pPr>
    </w:lvl>
    <w:lvl w:ilvl="3" w:tplc="0421000F" w:tentative="1">
      <w:start w:val="1"/>
      <w:numFmt w:val="decimal"/>
      <w:lvlText w:val="%4."/>
      <w:lvlJc w:val="left"/>
      <w:pPr>
        <w:ind w:left="11778" w:hanging="360"/>
      </w:pPr>
    </w:lvl>
    <w:lvl w:ilvl="4" w:tplc="04210019" w:tentative="1">
      <w:start w:val="1"/>
      <w:numFmt w:val="lowerLetter"/>
      <w:lvlText w:val="%5."/>
      <w:lvlJc w:val="left"/>
      <w:pPr>
        <w:ind w:left="12498" w:hanging="360"/>
      </w:pPr>
    </w:lvl>
    <w:lvl w:ilvl="5" w:tplc="0421001B" w:tentative="1">
      <w:start w:val="1"/>
      <w:numFmt w:val="lowerRoman"/>
      <w:lvlText w:val="%6."/>
      <w:lvlJc w:val="right"/>
      <w:pPr>
        <w:ind w:left="13218" w:hanging="180"/>
      </w:pPr>
    </w:lvl>
    <w:lvl w:ilvl="6" w:tplc="0421000F" w:tentative="1">
      <w:start w:val="1"/>
      <w:numFmt w:val="decimal"/>
      <w:lvlText w:val="%7."/>
      <w:lvlJc w:val="left"/>
      <w:pPr>
        <w:ind w:left="13938" w:hanging="360"/>
      </w:pPr>
    </w:lvl>
    <w:lvl w:ilvl="7" w:tplc="04210019" w:tentative="1">
      <w:start w:val="1"/>
      <w:numFmt w:val="lowerLetter"/>
      <w:lvlText w:val="%8."/>
      <w:lvlJc w:val="left"/>
      <w:pPr>
        <w:ind w:left="14658" w:hanging="360"/>
      </w:pPr>
    </w:lvl>
    <w:lvl w:ilvl="8" w:tplc="0421001B" w:tentative="1">
      <w:start w:val="1"/>
      <w:numFmt w:val="lowerRoman"/>
      <w:lvlText w:val="%9."/>
      <w:lvlJc w:val="right"/>
      <w:pPr>
        <w:ind w:left="15378" w:hanging="180"/>
      </w:pPr>
    </w:lvl>
  </w:abstractNum>
  <w:abstractNum w:abstractNumId="22" w15:restartNumberingAfterBreak="0">
    <w:nsid w:val="5068645F"/>
    <w:multiLevelType w:val="hybridMultilevel"/>
    <w:tmpl w:val="DC58C5F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21387"/>
    <w:multiLevelType w:val="multilevel"/>
    <w:tmpl w:val="BA0286D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5F279E0"/>
    <w:multiLevelType w:val="hybridMultilevel"/>
    <w:tmpl w:val="CA9659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14542B"/>
    <w:multiLevelType w:val="hybridMultilevel"/>
    <w:tmpl w:val="74B4A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F777A"/>
    <w:multiLevelType w:val="hybridMultilevel"/>
    <w:tmpl w:val="A1F2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C5D4C"/>
    <w:multiLevelType w:val="multilevel"/>
    <w:tmpl w:val="DE227E2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AEB799E"/>
    <w:multiLevelType w:val="hybridMultilevel"/>
    <w:tmpl w:val="0FA8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378A5"/>
    <w:multiLevelType w:val="hybridMultilevel"/>
    <w:tmpl w:val="2B1639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5">
      <w:start w:val="1"/>
      <w:numFmt w:val="upp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9843C3"/>
    <w:multiLevelType w:val="hybridMultilevel"/>
    <w:tmpl w:val="32BA7140"/>
    <w:lvl w:ilvl="0" w:tplc="D8C80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962AE"/>
    <w:multiLevelType w:val="hybridMultilevel"/>
    <w:tmpl w:val="F88CD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47690"/>
    <w:multiLevelType w:val="hybridMultilevel"/>
    <w:tmpl w:val="683C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1200F"/>
    <w:multiLevelType w:val="hybridMultilevel"/>
    <w:tmpl w:val="1CD0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47691"/>
    <w:multiLevelType w:val="hybridMultilevel"/>
    <w:tmpl w:val="BF0844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F5FC5"/>
    <w:multiLevelType w:val="hybridMultilevel"/>
    <w:tmpl w:val="9A5EAC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C3438"/>
    <w:multiLevelType w:val="hybridMultilevel"/>
    <w:tmpl w:val="F570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02279"/>
    <w:multiLevelType w:val="hybridMultilevel"/>
    <w:tmpl w:val="BCB4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6C27432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713CC"/>
    <w:multiLevelType w:val="hybridMultilevel"/>
    <w:tmpl w:val="579C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25F65"/>
    <w:multiLevelType w:val="hybridMultilevel"/>
    <w:tmpl w:val="DF18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7718C"/>
    <w:multiLevelType w:val="hybridMultilevel"/>
    <w:tmpl w:val="3CBA39EE"/>
    <w:lvl w:ilvl="0" w:tplc="0F207D6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74503">
    <w:abstractNumId w:val="20"/>
  </w:num>
  <w:num w:numId="2" w16cid:durableId="637683163">
    <w:abstractNumId w:val="30"/>
  </w:num>
  <w:num w:numId="3" w16cid:durableId="1015498266">
    <w:abstractNumId w:val="13"/>
  </w:num>
  <w:num w:numId="4" w16cid:durableId="696200841">
    <w:abstractNumId w:val="38"/>
  </w:num>
  <w:num w:numId="5" w16cid:durableId="465969231">
    <w:abstractNumId w:val="3"/>
  </w:num>
  <w:num w:numId="6" w16cid:durableId="997656511">
    <w:abstractNumId w:val="22"/>
  </w:num>
  <w:num w:numId="7" w16cid:durableId="2002196573">
    <w:abstractNumId w:val="34"/>
  </w:num>
  <w:num w:numId="8" w16cid:durableId="1694961389">
    <w:abstractNumId w:val="12"/>
  </w:num>
  <w:num w:numId="9" w16cid:durableId="1140338872">
    <w:abstractNumId w:val="40"/>
  </w:num>
  <w:num w:numId="10" w16cid:durableId="1626277952">
    <w:abstractNumId w:val="0"/>
  </w:num>
  <w:num w:numId="11" w16cid:durableId="818770989">
    <w:abstractNumId w:val="35"/>
  </w:num>
  <w:num w:numId="12" w16cid:durableId="638653240">
    <w:abstractNumId w:val="3"/>
  </w:num>
  <w:num w:numId="13" w16cid:durableId="1345788781">
    <w:abstractNumId w:val="3"/>
  </w:num>
  <w:num w:numId="14" w16cid:durableId="2120559415">
    <w:abstractNumId w:val="3"/>
  </w:num>
  <w:num w:numId="15" w16cid:durableId="114295005">
    <w:abstractNumId w:val="3"/>
  </w:num>
  <w:num w:numId="16" w16cid:durableId="805195441">
    <w:abstractNumId w:val="3"/>
  </w:num>
  <w:num w:numId="17" w16cid:durableId="1711223251">
    <w:abstractNumId w:val="3"/>
  </w:num>
  <w:num w:numId="18" w16cid:durableId="369112359">
    <w:abstractNumId w:val="3"/>
  </w:num>
  <w:num w:numId="19" w16cid:durableId="521943993">
    <w:abstractNumId w:val="2"/>
  </w:num>
  <w:num w:numId="20" w16cid:durableId="1821800828">
    <w:abstractNumId w:val="3"/>
  </w:num>
  <w:num w:numId="21" w16cid:durableId="1815247361">
    <w:abstractNumId w:val="21"/>
  </w:num>
  <w:num w:numId="22" w16cid:durableId="2029594784">
    <w:abstractNumId w:val="11"/>
  </w:num>
  <w:num w:numId="23" w16cid:durableId="127280432">
    <w:abstractNumId w:val="37"/>
  </w:num>
  <w:num w:numId="24" w16cid:durableId="1725328058">
    <w:abstractNumId w:val="9"/>
  </w:num>
  <w:num w:numId="25" w16cid:durableId="954483393">
    <w:abstractNumId w:val="8"/>
  </w:num>
  <w:num w:numId="26" w16cid:durableId="476186425">
    <w:abstractNumId w:val="14"/>
  </w:num>
  <w:num w:numId="27" w16cid:durableId="902519747">
    <w:abstractNumId w:val="7"/>
  </w:num>
  <w:num w:numId="28" w16cid:durableId="1258056976">
    <w:abstractNumId w:val="24"/>
  </w:num>
  <w:num w:numId="29" w16cid:durableId="345521570">
    <w:abstractNumId w:val="29"/>
  </w:num>
  <w:num w:numId="30" w16cid:durableId="458762315">
    <w:abstractNumId w:val="25"/>
  </w:num>
  <w:num w:numId="31" w16cid:durableId="1870680853">
    <w:abstractNumId w:val="10"/>
  </w:num>
  <w:num w:numId="32" w16cid:durableId="851995368">
    <w:abstractNumId w:val="39"/>
  </w:num>
  <w:num w:numId="33" w16cid:durableId="437677049">
    <w:abstractNumId w:val="1"/>
  </w:num>
  <w:num w:numId="34" w16cid:durableId="1988968243">
    <w:abstractNumId w:val="16"/>
  </w:num>
  <w:num w:numId="35" w16cid:durableId="101655085">
    <w:abstractNumId w:val="15"/>
  </w:num>
  <w:num w:numId="36" w16cid:durableId="1430347544">
    <w:abstractNumId w:val="17"/>
  </w:num>
  <w:num w:numId="37" w16cid:durableId="2081709975">
    <w:abstractNumId w:val="36"/>
  </w:num>
  <w:num w:numId="38" w16cid:durableId="986855806">
    <w:abstractNumId w:val="6"/>
  </w:num>
  <w:num w:numId="39" w16cid:durableId="949169817">
    <w:abstractNumId w:val="31"/>
  </w:num>
  <w:num w:numId="40" w16cid:durableId="976303804">
    <w:abstractNumId w:val="19"/>
  </w:num>
  <w:num w:numId="41" w16cid:durableId="1936010380">
    <w:abstractNumId w:val="32"/>
  </w:num>
  <w:num w:numId="42" w16cid:durableId="1574775793">
    <w:abstractNumId w:val="4"/>
  </w:num>
  <w:num w:numId="43" w16cid:durableId="820537739">
    <w:abstractNumId w:val="33"/>
  </w:num>
  <w:num w:numId="44" w16cid:durableId="250431596">
    <w:abstractNumId w:val="28"/>
  </w:num>
  <w:num w:numId="45" w16cid:durableId="1759326427">
    <w:abstractNumId w:val="5"/>
  </w:num>
  <w:num w:numId="46" w16cid:durableId="622157740">
    <w:abstractNumId w:val="18"/>
  </w:num>
  <w:num w:numId="47" w16cid:durableId="385421538">
    <w:abstractNumId w:val="26"/>
  </w:num>
  <w:num w:numId="48" w16cid:durableId="741635872">
    <w:abstractNumId w:val="3"/>
  </w:num>
  <w:num w:numId="49" w16cid:durableId="387802981">
    <w:abstractNumId w:val="3"/>
  </w:num>
  <w:num w:numId="50" w16cid:durableId="742802147">
    <w:abstractNumId w:val="3"/>
  </w:num>
  <w:num w:numId="51" w16cid:durableId="2039503345">
    <w:abstractNumId w:val="27"/>
  </w:num>
  <w:num w:numId="52" w16cid:durableId="13106671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7C3"/>
    <w:rsid w:val="00020C6B"/>
    <w:rsid w:val="00022BC2"/>
    <w:rsid w:val="0002474E"/>
    <w:rsid w:val="00051124"/>
    <w:rsid w:val="00051C29"/>
    <w:rsid w:val="000674BD"/>
    <w:rsid w:val="0009712B"/>
    <w:rsid w:val="000A6F40"/>
    <w:rsid w:val="000C0290"/>
    <w:rsid w:val="0011082B"/>
    <w:rsid w:val="00115FC5"/>
    <w:rsid w:val="00144D39"/>
    <w:rsid w:val="001519B2"/>
    <w:rsid w:val="001736DB"/>
    <w:rsid w:val="00181181"/>
    <w:rsid w:val="001C5F1A"/>
    <w:rsid w:val="001D0CD3"/>
    <w:rsid w:val="001F5A8B"/>
    <w:rsid w:val="00207B2D"/>
    <w:rsid w:val="00234792"/>
    <w:rsid w:val="00241AB1"/>
    <w:rsid w:val="00245211"/>
    <w:rsid w:val="00273C06"/>
    <w:rsid w:val="00291EA1"/>
    <w:rsid w:val="002A25DA"/>
    <w:rsid w:val="002B558C"/>
    <w:rsid w:val="002C39F2"/>
    <w:rsid w:val="002C46D0"/>
    <w:rsid w:val="00307463"/>
    <w:rsid w:val="0033193C"/>
    <w:rsid w:val="003843B8"/>
    <w:rsid w:val="00384B0C"/>
    <w:rsid w:val="00390A69"/>
    <w:rsid w:val="003A0AFF"/>
    <w:rsid w:val="003C62F0"/>
    <w:rsid w:val="003C6B44"/>
    <w:rsid w:val="003D07E6"/>
    <w:rsid w:val="0043719B"/>
    <w:rsid w:val="004377B0"/>
    <w:rsid w:val="00463284"/>
    <w:rsid w:val="0046541E"/>
    <w:rsid w:val="00490443"/>
    <w:rsid w:val="004A3474"/>
    <w:rsid w:val="004C020E"/>
    <w:rsid w:val="004C2961"/>
    <w:rsid w:val="004C7528"/>
    <w:rsid w:val="004D6582"/>
    <w:rsid w:val="004E3D2E"/>
    <w:rsid w:val="004F5127"/>
    <w:rsid w:val="0055234F"/>
    <w:rsid w:val="00556977"/>
    <w:rsid w:val="00575466"/>
    <w:rsid w:val="0058757B"/>
    <w:rsid w:val="00590A4F"/>
    <w:rsid w:val="00595474"/>
    <w:rsid w:val="005954A2"/>
    <w:rsid w:val="005964D5"/>
    <w:rsid w:val="005A1BE3"/>
    <w:rsid w:val="005A4143"/>
    <w:rsid w:val="005D5A4F"/>
    <w:rsid w:val="005E0F87"/>
    <w:rsid w:val="005E54DB"/>
    <w:rsid w:val="006103AC"/>
    <w:rsid w:val="0062404C"/>
    <w:rsid w:val="006440BE"/>
    <w:rsid w:val="0066553D"/>
    <w:rsid w:val="00673194"/>
    <w:rsid w:val="00673F0F"/>
    <w:rsid w:val="006965A9"/>
    <w:rsid w:val="006B7470"/>
    <w:rsid w:val="006D1F2C"/>
    <w:rsid w:val="006E0B4D"/>
    <w:rsid w:val="0074704B"/>
    <w:rsid w:val="007565A9"/>
    <w:rsid w:val="007979C3"/>
    <w:rsid w:val="007D28FC"/>
    <w:rsid w:val="007F1DA3"/>
    <w:rsid w:val="007F6DFA"/>
    <w:rsid w:val="00834EDD"/>
    <w:rsid w:val="00851FD4"/>
    <w:rsid w:val="00861EE3"/>
    <w:rsid w:val="008673F6"/>
    <w:rsid w:val="008B156F"/>
    <w:rsid w:val="008C1CAA"/>
    <w:rsid w:val="008C4805"/>
    <w:rsid w:val="008E1B05"/>
    <w:rsid w:val="009037C3"/>
    <w:rsid w:val="00907628"/>
    <w:rsid w:val="00907809"/>
    <w:rsid w:val="0092094D"/>
    <w:rsid w:val="00946CCA"/>
    <w:rsid w:val="00965911"/>
    <w:rsid w:val="0097063C"/>
    <w:rsid w:val="0097644F"/>
    <w:rsid w:val="009A10E2"/>
    <w:rsid w:val="009B024D"/>
    <w:rsid w:val="009E0A27"/>
    <w:rsid w:val="00A02F02"/>
    <w:rsid w:val="00A15D47"/>
    <w:rsid w:val="00A1731A"/>
    <w:rsid w:val="00A50BC3"/>
    <w:rsid w:val="00A52688"/>
    <w:rsid w:val="00A52B8F"/>
    <w:rsid w:val="00A6180C"/>
    <w:rsid w:val="00AC4CC8"/>
    <w:rsid w:val="00AD45C5"/>
    <w:rsid w:val="00AF6770"/>
    <w:rsid w:val="00AF79EC"/>
    <w:rsid w:val="00B054E1"/>
    <w:rsid w:val="00B23F1B"/>
    <w:rsid w:val="00B26410"/>
    <w:rsid w:val="00B50A98"/>
    <w:rsid w:val="00B52ECD"/>
    <w:rsid w:val="00B53A85"/>
    <w:rsid w:val="00B60027"/>
    <w:rsid w:val="00B63339"/>
    <w:rsid w:val="00BA2FF0"/>
    <w:rsid w:val="00BA326D"/>
    <w:rsid w:val="00BA5D12"/>
    <w:rsid w:val="00BB3F3F"/>
    <w:rsid w:val="00C13B8C"/>
    <w:rsid w:val="00C1666F"/>
    <w:rsid w:val="00C3159D"/>
    <w:rsid w:val="00C331E2"/>
    <w:rsid w:val="00C3324F"/>
    <w:rsid w:val="00C3453E"/>
    <w:rsid w:val="00C35676"/>
    <w:rsid w:val="00C42B2C"/>
    <w:rsid w:val="00C42BF9"/>
    <w:rsid w:val="00C43307"/>
    <w:rsid w:val="00C500C2"/>
    <w:rsid w:val="00C575DA"/>
    <w:rsid w:val="00C65E91"/>
    <w:rsid w:val="00C9162A"/>
    <w:rsid w:val="00C9342B"/>
    <w:rsid w:val="00CD6D6E"/>
    <w:rsid w:val="00CE40CB"/>
    <w:rsid w:val="00CE6342"/>
    <w:rsid w:val="00CE77E4"/>
    <w:rsid w:val="00CF082F"/>
    <w:rsid w:val="00CF2F99"/>
    <w:rsid w:val="00D077DE"/>
    <w:rsid w:val="00D17F5A"/>
    <w:rsid w:val="00D227C3"/>
    <w:rsid w:val="00D30D21"/>
    <w:rsid w:val="00D50AF1"/>
    <w:rsid w:val="00D52205"/>
    <w:rsid w:val="00D66C9A"/>
    <w:rsid w:val="00D7177A"/>
    <w:rsid w:val="00D96620"/>
    <w:rsid w:val="00DA5AE5"/>
    <w:rsid w:val="00DB67CD"/>
    <w:rsid w:val="00DB7BEE"/>
    <w:rsid w:val="00DD2172"/>
    <w:rsid w:val="00DE3A79"/>
    <w:rsid w:val="00DF2C0C"/>
    <w:rsid w:val="00DF6517"/>
    <w:rsid w:val="00E31FA0"/>
    <w:rsid w:val="00E35AD0"/>
    <w:rsid w:val="00E41635"/>
    <w:rsid w:val="00E770DD"/>
    <w:rsid w:val="00E912AE"/>
    <w:rsid w:val="00EA092C"/>
    <w:rsid w:val="00EB1E69"/>
    <w:rsid w:val="00ED2DA0"/>
    <w:rsid w:val="00F03E6D"/>
    <w:rsid w:val="00F15986"/>
    <w:rsid w:val="00F21DBF"/>
    <w:rsid w:val="00F22E69"/>
    <w:rsid w:val="00F34763"/>
    <w:rsid w:val="00F66EB6"/>
    <w:rsid w:val="00FA3F56"/>
    <w:rsid w:val="00FC23AE"/>
    <w:rsid w:val="00FC773C"/>
    <w:rsid w:val="00FE3113"/>
    <w:rsid w:val="00FF487A"/>
    <w:rsid w:val="00FF6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1C282"/>
  <w15:chartTrackingRefBased/>
  <w15:docId w15:val="{841CC926-2F07-4E5B-AF5A-92E364BB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7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BD"/>
    <w:pPr>
      <w:keepNext/>
      <w:keepLines/>
      <w:numPr>
        <w:numId w:val="5"/>
      </w:numPr>
      <w:spacing w:before="120" w:after="120"/>
      <w:outlineLvl w:val="0"/>
    </w:pPr>
    <w:rPr>
      <w:rFonts w:ascii="Arial" w:hAnsi="Arial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3C"/>
  </w:style>
  <w:style w:type="paragraph" w:styleId="Footer">
    <w:name w:val="footer"/>
    <w:basedOn w:val="Normal"/>
    <w:link w:val="FooterChar"/>
    <w:uiPriority w:val="99"/>
    <w:unhideWhenUsed/>
    <w:rsid w:val="00FC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3C"/>
  </w:style>
  <w:style w:type="paragraph" w:styleId="BalloonText">
    <w:name w:val="Balloon Text"/>
    <w:basedOn w:val="Normal"/>
    <w:link w:val="BalloonTextChar"/>
    <w:uiPriority w:val="99"/>
    <w:semiHidden/>
    <w:unhideWhenUsed/>
    <w:rsid w:val="00FC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77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3F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C4CC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674BD"/>
    <w:rPr>
      <w:rFonts w:ascii="Arial" w:hAnsi="Arial"/>
      <w:b/>
      <w:sz w:val="24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7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5.%20UBL%20-%20BUSINESS%20PLUS%201%20&amp;%20Lanjutan\Raker%20Rabu%2013-14%20Auditorium%20Februari%202019\Bahasa%20Inggris%20Lanjut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6B258-982D-4754-A0A5-35343BC8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Bahasa Inggris Lanjutan.dot</Template>
  <TotalTime>115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INI HARUS “DIKEMBALIKAN” MILIK BUDILUHUR</vt:lpstr>
    </vt:vector>
  </TitlesOfParts>
  <Company>ubl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INI HARUS “DIKEMBALIKAN” MILIK BUDILUHUR</dc:title>
  <dc:subject/>
  <dc:creator>Bandi</dc:creator>
  <cp:keywords/>
  <cp:lastModifiedBy>Yohanes Randy</cp:lastModifiedBy>
  <cp:revision>25</cp:revision>
  <cp:lastPrinted>2012-05-24T03:34:00Z</cp:lastPrinted>
  <dcterms:created xsi:type="dcterms:W3CDTF">2019-05-13T04:31:00Z</dcterms:created>
  <dcterms:modified xsi:type="dcterms:W3CDTF">2024-12-21T04:27:00Z</dcterms:modified>
</cp:coreProperties>
</file>